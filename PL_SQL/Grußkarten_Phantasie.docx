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drawing>
          <wp:anchor distT="0" distB="0" distL="114300" distR="114300" simplePos="0" relativeHeight="25165926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A25845">
      <w:pPr>
        <w:pStyle w:val="berschrift1Zchn"/>
        <w:spacing w:after="0"/>
        <w:rPr>
          <w:noProof/>
        </w:rPr>
      </w:pPr>
    </w:p>
    <w:p w:rsidR="00FC0E51" w:rsidRPr="00B13F69" w:rsidRDefault="00FC0E51" w:rsidP="00A25845">
      <w:pPr>
        <w:pStyle w:val="berschrift1Zchn"/>
        <w:spacing w:after="0"/>
        <w:rPr>
          <w:noProof/>
        </w:rPr>
      </w:pPr>
      <w:r w:rsidRPr="00B13F69">
        <w:rPr>
          <w:noProof/>
        </w:rPr>
        <w:t>Liebe(r) Douglas Grant!</w:t>
      </w:r>
    </w:p>
    <w:p w:rsidR="00FC0E51" w:rsidRPr="00B13F69" w:rsidRDefault="00FC0E51" w:rsidP="00A25845">
      <w:pPr>
        <w:pStyle w:val="berschrift1Zchn"/>
        <w:spacing w:after="0"/>
        <w:rPr>
          <w:noProof/>
        </w:rPr>
      </w:pPr>
    </w:p>
    <w:p w:rsidR="00FC0E51" w:rsidRPr="00B13F69" w:rsidRDefault="00FC0E51" w:rsidP="00A25845">
      <w:pPr>
        <w:pStyle w:val="berschrift1Zchn"/>
        <w:spacing w:after="0"/>
        <w:rPr>
          <w:noProof/>
        </w:rPr>
      </w:pPr>
    </w:p>
    <w:p w:rsidR="00FC0E51" w:rsidRPr="00B13F69" w:rsidRDefault="00FC0E51" w:rsidP="00A25845">
      <w:pPr>
        <w:pStyle w:val="berschrift1Zchn"/>
        <w:spacing w:after="0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A25845">
      <w:pPr>
        <w:pStyle w:val="berschrift1Zchn"/>
        <w:spacing w:after="0"/>
        <w:rPr>
          <w:noProof/>
        </w:rPr>
      </w:pPr>
    </w:p>
    <w:p w:rsidR="00FC0E51" w:rsidRPr="00B13F69" w:rsidRDefault="00FC0E51" w:rsidP="00A25845">
      <w:pPr>
        <w:pStyle w:val="berschrift1Zchn"/>
        <w:spacing w:after="0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A25845">
      <w:pPr>
        <w:pStyle w:val="berschrift1Zchn"/>
        <w:spacing w:after="0"/>
        <w:rPr>
          <w:noProof/>
        </w:rPr>
      </w:pPr>
    </w:p>
    <w:p w:rsidR="00FC0E51" w:rsidRDefault="00FC0E51" w:rsidP="00FC0E51">
      <w:pPr>
        <w:pStyle w:val="berschrift1Zchn"/>
        <w:spacing w:after="0"/>
      </w:pPr>
      <w:r w:rsidRPr="00B13F69">
        <w:rPr>
          <w:noProof/>
        </w:rPr>
        <w:t>Auf ein Wiedersehen in alter Frische freut sich Ihr Hugo Habicht.</w:t>
      </w: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6131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Jennifer Whalen!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FC0E51">
      <w:pPr>
        <w:tabs>
          <w:tab w:val="left" w:pos="1910"/>
        </w:tabs>
        <w:jc w:val="left"/>
        <w:rPr>
          <w:noProof/>
        </w:rPr>
      </w:pPr>
      <w:r>
        <w:rPr>
          <w:noProof/>
        </w:rPr>
        <w:tab/>
      </w:r>
    </w:p>
    <w:p w:rsidR="00FC0E51" w:rsidRDefault="00FC0E51" w:rsidP="00FC0E51">
      <w:pPr>
        <w:jc w:val="left"/>
      </w:pPr>
      <w:r w:rsidRPr="00B13F69">
        <w:rPr>
          <w:noProof/>
        </w:rPr>
        <w:t>Auf ein Wiedersehen in alter Frische freut sich Ihr Hugo Habicht.</w:t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6336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3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3F69">
        <w:rPr>
          <w:noProof/>
        </w:rPr>
        <w:t>Liebe(r) Michael Hartstein!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 w:rsidRPr="00B13F69">
        <w:rPr>
          <w:noProof/>
        </w:rPr>
        <w:t>Auf ein Wiedersehen in alter Frische freut sich Ihr Hugo Habicht.</w:t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6540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4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Pat Fay!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FC0E51">
      <w:pPr>
        <w:jc w:val="left"/>
      </w:pPr>
      <w:r w:rsidRPr="00B13F69">
        <w:rPr>
          <w:noProof/>
        </w:rPr>
        <w:t>Auf ein Wiedersehen in alter Frische freut sich Ihr Hugo Habicht.</w:t>
      </w: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FC0E51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6745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5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noProof/>
        </w:rPr>
        <w:tab/>
      </w: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Susan Mavris!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FC0E51">
      <w:pPr>
        <w:jc w:val="left"/>
      </w:pPr>
      <w:r w:rsidRPr="00B13F69">
        <w:rPr>
          <w:noProof/>
        </w:rPr>
        <w:t>Auf ein Wiedersehen in alter Frische freut sich Ihr Hugo Habicht.</w:t>
      </w: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6950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6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Hermann Baer!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FC0E51">
      <w:pPr>
        <w:jc w:val="left"/>
      </w:pPr>
      <w:r w:rsidRPr="00B13F69">
        <w:rPr>
          <w:noProof/>
        </w:rPr>
        <w:t>Auf ein Wiedersehen in alter Frische freut sich Ihr Hugo Habicht.</w:t>
      </w: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7155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7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Shelley Higgins!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FC0E51">
      <w:pPr>
        <w:jc w:val="left"/>
      </w:pPr>
      <w:r w:rsidRPr="00B13F69">
        <w:rPr>
          <w:noProof/>
        </w:rPr>
        <w:t>Auf ein Wiedersehen in alter Frische freut sich Ihr Hugo Habicht.</w:t>
      </w: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7360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8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William Gietz!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FC0E51">
      <w:pPr>
        <w:jc w:val="left"/>
      </w:pPr>
      <w:r w:rsidRPr="00B13F69">
        <w:rPr>
          <w:noProof/>
        </w:rPr>
        <w:t>Auf ein Wiedersehen in alter Frische freut sich Ihr Hugo Habicht.</w:t>
      </w: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7564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9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Steven King!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FC0E51">
      <w:pPr>
        <w:jc w:val="left"/>
      </w:pPr>
      <w:r w:rsidRPr="00B13F69">
        <w:rPr>
          <w:noProof/>
        </w:rPr>
        <w:t>Auf ein Wiedersehen in alter Frische freut sich Ihr Hugo Habicht.</w:t>
      </w: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7769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0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Neena Kochhar!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FC0E51">
      <w:pPr>
        <w:jc w:val="left"/>
      </w:pPr>
      <w:r w:rsidRPr="00B13F69">
        <w:rPr>
          <w:noProof/>
        </w:rPr>
        <w:t>Auf ein Wiedersehen in alter Frische freut sich Ihr Hugo Habicht.</w:t>
      </w:r>
      <w:bookmarkStart w:id="0" w:name="_GoBack"/>
      <w:bookmarkEnd w:id="0"/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7974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1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Lex De Haan!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8179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Alexander Hunold!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8384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3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Bruce Ernst!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8588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4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David Austin!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8793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5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Valli Pataballa!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8998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6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Diana Lorentz!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9203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7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Nancy Greenberg!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9408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8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Daniel Faviet!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9612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9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John Chen!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0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Ismael Sciarra!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1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Jose Manuel Urman!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Luis Popp!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3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Den Raphaely!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4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Alexander Khoo!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0841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5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Shelli Baida!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1046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6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Sigal Tobias!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1251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7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Guy Himuro!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1456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8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Karen Colmenares!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9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Matthew Weiss!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30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Adam Fripp!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31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Payam Kaufling!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3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Shanta Vollman!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33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Kevin Mourgos!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34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Julia Nayer!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35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Irene Mikkilineni!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36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James Landry!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37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Steven Markle!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38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Laura Bissot!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39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Mozhe Atkinson!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40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James Marlow!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41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TJ Olson!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4323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4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Jason Mallin!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4528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43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Michael Rogers!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4732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44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Ki Gee!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4937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45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Hazel Philtanker!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5142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46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Renske Ladwig!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5347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47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Stephen Stiles!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5552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48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John Seo!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5756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49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Joshua Patel!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5961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50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Trenna Rajs!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6166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51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Curtis Davies!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6371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5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Randall Matos!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6576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53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Peter Vargas!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54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John Russell!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6985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55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Karen Partners!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56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Alberto Errazuriz!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57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Gerald Cambrault!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58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Eleni Zlotkey!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59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Peter Tucker!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60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David Bernstein!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8214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61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Peter Hall!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8419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6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Christopher Olsen!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8624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63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Nanette Cambrault!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8828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64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Oliver Tuvault!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9033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65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Janette King!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9238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66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Patrick Sully!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9443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67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Allan McEwen!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9648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68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Lindsey Smith!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79852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69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Louise Doran!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0057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70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Sarath Sewall!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0262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71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Clara Vishney!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0467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7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Danielle Greene!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0672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73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Mattea Marvins!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0876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74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David Lee!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1081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75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Sundar Ande!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1286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76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Amit Banda!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1491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77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Lisa Ozer!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1696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78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Harrison Bloom!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1900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79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Tayler Fox!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2105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80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William Smith!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2310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81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Elizabeth Bates!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2515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8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Sundita Kumar!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2720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83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Ellen Abel!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2924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84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Alyssa Hutton!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3129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85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Jonathon Taylor!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3334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86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Jack Livingston!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3539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87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Kimberely Grant!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3744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88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Charles Johnson!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3948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89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Winston Taylor!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4153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90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Jean Fleaur!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4358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91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Martha Sullivan!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4563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9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Girard Geoni!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4768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93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Nandita Sarchand!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4972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94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Alexis Bull!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5177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95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Julia Dellinger!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5382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96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Anthony Cabrio!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5587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97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Kelly Chung!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5792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98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Jennifer Dilly!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5996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99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Timothy Gates!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6201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00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Randall Perkins!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6406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01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Sarah Bell!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66112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0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Britney Everett!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68160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03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Samuel McCain!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70208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04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Vance Jones!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72256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05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Alana Walsh!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B13F69" w:rsidRDefault="00FC0E51" w:rsidP="005F30F3">
      <w:pPr>
        <w:jc w:val="left"/>
        <w:rPr>
          <w:noProof/>
        </w:rPr>
      </w:pPr>
      <w:r w:rsidRPr="00432C7D">
        <w:rPr>
          <w:noProof/>
          <w:lang w:eastAsia="de-DE"/>
        </w:rPr>
        <w:lastRenderedPageBreak/>
        <w:drawing>
          <wp:anchor distT="0" distB="0" distL="114300" distR="114300" simplePos="0" relativeHeight="25187430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106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Liebe(r) Kevin Feeney!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Am 14.01.19 ist Tag der Phantasie.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Aus diesem Anlass senden wir Ihnen die unsere herzlichsten Grüße und wünschen frohe Festtage.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Pr="00B13F69" w:rsidRDefault="00FC0E51" w:rsidP="005F30F3">
      <w:pPr>
        <w:jc w:val="left"/>
        <w:rPr>
          <w:noProof/>
        </w:rPr>
      </w:pPr>
      <w:r w:rsidRPr="00B13F69">
        <w:rPr>
          <w:noProof/>
        </w:rPr>
        <w:t>Auf ein Wiedersehen in alter Frische freut sich Ihr Hugo Habicht.</w:t>
      </w:r>
    </w:p>
    <w:p w:rsidR="00FC0E51" w:rsidRPr="00B13F69" w:rsidRDefault="00FC0E51" w:rsidP="005F30F3">
      <w:pPr>
        <w:jc w:val="left"/>
        <w:rPr>
          <w:noProof/>
        </w:rPr>
      </w:pPr>
    </w:p>
    <w:p w:rsidR="00FC0E51" w:rsidRDefault="00FC0E51" w:rsidP="0052516E">
      <w:pPr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left" w:pos="6420"/>
        </w:tabs>
        <w:jc w:val="left"/>
      </w:pPr>
      <w:r>
        <w:tab/>
      </w: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Default="00FC0E51" w:rsidP="0052516E">
      <w:pPr>
        <w:tabs>
          <w:tab w:val="center" w:pos="5233"/>
          <w:tab w:val="left" w:pos="5740"/>
        </w:tabs>
        <w:jc w:val="left"/>
      </w:pPr>
    </w:p>
    <w:p w:rsidR="00FC0E51" w:rsidRPr="0052516E" w:rsidRDefault="00FC0E51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FC0E51" w:rsidRDefault="00FC0E51" w:rsidP="00941688">
      <w:pPr>
        <w:sectPr w:rsidR="00FC0E51" w:rsidSect="00FC0E51">
          <w:pgSz w:w="11906" w:h="16838" w:code="9"/>
          <w:pgMar w:top="720" w:right="720" w:bottom="720" w:left="720" w:header="720" w:footer="720" w:gutter="0"/>
          <w:pgNumType w:start="1"/>
          <w:cols w:space="720"/>
          <w:docGrid w:linePitch="598"/>
        </w:sectPr>
      </w:pPr>
    </w:p>
    <w:p w:rsidR="00FC0E51" w:rsidRPr="00432C7D" w:rsidRDefault="00FC0E51" w:rsidP="00941688"/>
    <w:sectPr w:rsidR="00FC0E51" w:rsidRPr="00432C7D" w:rsidSect="00FC0E51">
      <w:type w:val="continuous"/>
      <w:pgSz w:w="11906" w:h="16838" w:code="9"/>
      <w:pgMar w:top="720" w:right="720" w:bottom="720" w:left="720" w:header="720" w:footer="720" w:gutter="0"/>
      <w:cols w:space="720"/>
      <w:docGrid w:linePitch="59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3999" w:rsidRDefault="00E83999" w:rsidP="00941688">
      <w:r>
        <w:separator/>
      </w:r>
    </w:p>
  </w:endnote>
  <w:endnote w:type="continuationSeparator" w:id="0">
    <w:p w:rsidR="00E83999" w:rsidRDefault="00E83999" w:rsidP="009416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3999" w:rsidRDefault="00E83999" w:rsidP="00941688">
      <w:r>
        <w:separator/>
      </w:r>
    </w:p>
  </w:footnote>
  <w:footnote w:type="continuationSeparator" w:id="0">
    <w:p w:rsidR="00E83999" w:rsidRDefault="00E83999" w:rsidP="0094168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removePersonalInformation/>
  <w:removeDateAndTime/>
  <w:bordersDoNotSurroundHeader/>
  <w:bordersDoNotSurroundFooter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23B"/>
    <w:rsid w:val="000636E2"/>
    <w:rsid w:val="00072253"/>
    <w:rsid w:val="0008158F"/>
    <w:rsid w:val="001A3CAA"/>
    <w:rsid w:val="001B08F9"/>
    <w:rsid w:val="001F223B"/>
    <w:rsid w:val="002A23C2"/>
    <w:rsid w:val="002F4412"/>
    <w:rsid w:val="00432C7D"/>
    <w:rsid w:val="0052516E"/>
    <w:rsid w:val="005964C8"/>
    <w:rsid w:val="005D0FC2"/>
    <w:rsid w:val="006A106C"/>
    <w:rsid w:val="0070014B"/>
    <w:rsid w:val="00722CDA"/>
    <w:rsid w:val="00755142"/>
    <w:rsid w:val="00755251"/>
    <w:rsid w:val="007F5F99"/>
    <w:rsid w:val="008A039F"/>
    <w:rsid w:val="00941688"/>
    <w:rsid w:val="00945171"/>
    <w:rsid w:val="00A00760"/>
    <w:rsid w:val="00A13C80"/>
    <w:rsid w:val="00A244C4"/>
    <w:rsid w:val="00A604BF"/>
    <w:rsid w:val="00B143A0"/>
    <w:rsid w:val="00BB0C8F"/>
    <w:rsid w:val="00C15519"/>
    <w:rsid w:val="00C2472A"/>
    <w:rsid w:val="00C87D4D"/>
    <w:rsid w:val="00E165E1"/>
    <w:rsid w:val="00E22177"/>
    <w:rsid w:val="00E83999"/>
    <w:rsid w:val="00F248AC"/>
    <w:rsid w:val="00F81B82"/>
    <w:rsid w:val="00FC0E51"/>
    <w:rsid w:val="00FD5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13B585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unhideWhenUsed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6A106C"/>
    <w:pPr>
      <w:spacing w:line="240" w:lineRule="auto"/>
      <w:jc w:val="center"/>
    </w:pPr>
    <w:rPr>
      <w:rFonts w:ascii="Segoe UI" w:hAnsi="Segoe UI"/>
      <w:i/>
      <w:iCs/>
      <w:color w:val="452E83" w:themeColor="accent5"/>
      <w:sz w:val="44"/>
    </w:rPr>
  </w:style>
  <w:style w:type="paragraph" w:styleId="berschrift1">
    <w:name w:val="heading 1"/>
    <w:basedOn w:val="Standard"/>
    <w:next w:val="Standard"/>
    <w:link w:val="berschrift1Zchn"/>
    <w:uiPriority w:val="9"/>
    <w:unhideWhenUsed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6"/>
      <w:szCs w:val="26"/>
    </w:rPr>
  </w:style>
  <w:style w:type="table" w:styleId="Tabellenraster">
    <w:name w:val="Table Grid"/>
    <w:basedOn w:val="NormaleTabelle"/>
    <w:uiPriority w:val="39"/>
    <w:rsid w:val="00A13C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F248AC"/>
    <w:pPr>
      <w:tabs>
        <w:tab w:val="center" w:pos="4680"/>
        <w:tab w:val="right" w:pos="9360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F248AC"/>
    <w:rPr>
      <w:rFonts w:ascii="Segoe UI" w:hAnsi="Segoe UI"/>
      <w:i/>
      <w:iCs/>
      <w:color w:val="452E83" w:themeColor="accent5"/>
      <w:sz w:val="44"/>
    </w:rPr>
  </w:style>
  <w:style w:type="paragraph" w:styleId="Fuzeile">
    <w:name w:val="footer"/>
    <w:basedOn w:val="Standard"/>
    <w:link w:val="FuzeileZchn"/>
    <w:uiPriority w:val="99"/>
    <w:unhideWhenUsed/>
    <w:rsid w:val="00F248AC"/>
    <w:pPr>
      <w:tabs>
        <w:tab w:val="center" w:pos="4680"/>
        <w:tab w:val="right" w:pos="9360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F248AC"/>
    <w:rPr>
      <w:rFonts w:ascii="Segoe UI" w:hAnsi="Segoe UI"/>
      <w:i/>
      <w:iCs/>
      <w:color w:val="452E83" w:themeColor="accent5"/>
      <w:sz w:val="44"/>
    </w:rPr>
  </w:style>
  <w:style w:type="character" w:styleId="SchwacheHervorhebung">
    <w:name w:val="Subtle Emphasis"/>
    <w:basedOn w:val="Absatz-Standardschriftart"/>
    <w:uiPriority w:val="19"/>
    <w:rsid w:val="0052516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eter\AppData\Roaming\Microsoft\Templates\Karte%20zum%20Valentinstag%20mit%20Poesie%20(vierfach%20gefaltet).dotx" TargetMode="External"/></Relationships>
</file>

<file path=word/theme/theme1.xml><?xml version="1.0" encoding="utf-8"?>
<a:theme xmlns:a="http://schemas.openxmlformats.org/drawingml/2006/main" name="Valentine's Day greeting with poetry">
  <a:themeElements>
    <a:clrScheme name="Custom 264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6E9F1"/>
      </a:accent1>
      <a:accent2>
        <a:srgbClr val="DAD1E4"/>
      </a:accent2>
      <a:accent3>
        <a:srgbClr val="A5A5A5"/>
      </a:accent3>
      <a:accent4>
        <a:srgbClr val="A181BB"/>
      </a:accent4>
      <a:accent5>
        <a:srgbClr val="452E83"/>
      </a:accent5>
      <a:accent6>
        <a:srgbClr val="2B3786"/>
      </a:accent6>
      <a:hlink>
        <a:srgbClr val="0563C1"/>
      </a:hlink>
      <a:folHlink>
        <a:srgbClr val="954F72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Karte zum Valentinstag mit Poesie (vierfach gefaltet).dotx</Template>
  <TotalTime>0</TotalTime>
  <Pages>202</Pages>
  <Words>3659</Words>
  <Characters>23058</Characters>
  <Application>Microsoft Office Word</Application>
  <DocSecurity>0</DocSecurity>
  <Lines>192</Lines>
  <Paragraphs>53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2019-01-07T00:45:00Z</dcterms:created>
  <dcterms:modified xsi:type="dcterms:W3CDTF">2019-01-07T00:49:00Z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MSIP_Label_f42aa342-8706-4288-bd11-ebb85995028c_Enabled">
    <vt:lpwstr>True</vt:lpwstr>
  </property>
  <property fmtid="{D5CDD505-2E9C-101B-9397-08002B2CF9AE}" pid="9" name="MSIP_Label_f42aa342-8706-4288-bd11-ebb85995028c_SiteId">
    <vt:lpwstr>72f988bf-86f1-41af-91ab-2d7cd011db47</vt:lpwstr>
  </property>
  <property fmtid="{D5CDD505-2E9C-101B-9397-08002B2CF9AE}" pid="10" name="MSIP_Label_f42aa342-8706-4288-bd11-ebb85995028c_Owner">
    <vt:lpwstr>v-shbahu@microsoft.com</vt:lpwstr>
  </property>
  <property fmtid="{D5CDD505-2E9C-101B-9397-08002B2CF9AE}" pid="11" name="MSIP_Label_f42aa342-8706-4288-bd11-ebb85995028c_SetDate">
    <vt:lpwstr>2018-01-30T10:25:13.3373289Z</vt:lpwstr>
  </property>
  <property fmtid="{D5CDD505-2E9C-101B-9397-08002B2CF9AE}" pid="12" name="MSIP_Label_f42aa342-8706-4288-bd11-ebb85995028c_Name">
    <vt:lpwstr>General</vt:lpwstr>
  </property>
  <property fmtid="{D5CDD505-2E9C-101B-9397-08002B2CF9AE}" pid="13" name="MSIP_Label_f42aa342-8706-4288-bd11-ebb85995028c_Application">
    <vt:lpwstr>Microsoft Azure Information Protection</vt:lpwstr>
  </property>
  <property fmtid="{D5CDD505-2E9C-101B-9397-08002B2CF9AE}" pid="14" name="MSIP_Label_f42aa342-8706-4288-bd11-ebb85995028c_Extended_MSFT_Method">
    <vt:lpwstr>Automatic</vt:lpwstr>
  </property>
  <property fmtid="{D5CDD505-2E9C-101B-9397-08002B2CF9AE}" pid="15" name="Sensitivity">
    <vt:lpwstr>General</vt:lpwstr>
  </property>
</Properties>
</file>