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906" w:rsidRPr="00A92EAD" w:rsidRDefault="00327906" w:rsidP="00E3362F">
      <w:pPr>
        <w:pStyle w:val="Titel"/>
        <w:spacing w:before="5000" w:after="2600"/>
        <w:ind w:left="4394" w:right="-2347" w:firstLine="709"/>
        <w:rPr>
          <w:sz w:val="56"/>
          <w:szCs w:val="56"/>
        </w:rPr>
      </w:pPr>
      <w:r w:rsidRPr="00A92EAD">
        <w:rPr>
          <w:sz w:val="56"/>
          <w:szCs w:val="56"/>
        </w:rPr>
        <w:t>Studienbericht</w:t>
      </w:r>
    </w:p>
    <w:p w:rsidR="00B46725" w:rsidRPr="00A92EAD" w:rsidRDefault="00213D11" w:rsidP="00E3362F">
      <w:pPr>
        <w:pStyle w:val="Titel"/>
        <w:spacing w:before="5000" w:after="2600"/>
        <w:ind w:left="4394" w:right="-2347" w:firstLine="709"/>
        <w:rPr>
          <w:sz w:val="56"/>
          <w:szCs w:val="56"/>
        </w:rPr>
      </w:pPr>
      <w:r w:rsidRPr="00A92EAD">
        <w:rPr>
          <w:sz w:val="56"/>
          <w:szCs w:val="56"/>
        </w:rPr>
        <w:t>SCRUM</w:t>
      </w:r>
    </w:p>
    <w:p w:rsidR="00213D11" w:rsidRPr="00A92EAD" w:rsidRDefault="00213D11" w:rsidP="00E3362F">
      <w:pPr>
        <w:pStyle w:val="Titel"/>
        <w:spacing w:before="5000" w:after="2600"/>
        <w:ind w:left="4394" w:right="-2347" w:firstLine="709"/>
        <w:rPr>
          <w:sz w:val="56"/>
          <w:szCs w:val="56"/>
        </w:rPr>
      </w:pPr>
      <w:r w:rsidRPr="00A92EAD">
        <w:rPr>
          <w:sz w:val="56"/>
          <w:szCs w:val="56"/>
        </w:rPr>
        <w:t>Projektmanagement</w:t>
      </w:r>
    </w:p>
    <w:p w:rsidR="00B46725" w:rsidRDefault="004E512F" w:rsidP="00B46725">
      <w:pPr>
        <w:pStyle w:val="Kontaktinfos"/>
      </w:pPr>
      <w:r>
        <w:t>Dieter Reimann</w:t>
      </w:r>
    </w:p>
    <w:p w:rsidR="004E512F" w:rsidRDefault="004E512F" w:rsidP="003C1E78">
      <w:pPr>
        <w:pStyle w:val="Kontaktinfos"/>
      </w:pPr>
    </w:p>
    <w:p w:rsidR="00327906" w:rsidRDefault="00327906" w:rsidP="003C1E78">
      <w:pPr>
        <w:pStyle w:val="Kontaktinfos"/>
      </w:pPr>
    </w:p>
    <w:p w:rsidR="00327906" w:rsidRDefault="00A92EAD" w:rsidP="003C1E78">
      <w:pPr>
        <w:pStyle w:val="Kontaktinfos"/>
      </w:pPr>
      <w:r>
        <w:t>COMCAVE COLLEGE</w:t>
      </w:r>
    </w:p>
    <w:p w:rsidR="003C1E78" w:rsidRDefault="004E512F" w:rsidP="003C1E78">
      <w:pPr>
        <w:pStyle w:val="Kontaktinfos"/>
      </w:pPr>
      <w:r>
        <w:t>Agiles IT Projektmanagement</w:t>
      </w:r>
    </w:p>
    <w:p w:rsidR="004E512F" w:rsidRDefault="004E512F" w:rsidP="003C1E78">
      <w:pPr>
        <w:pStyle w:val="Kontaktinfos"/>
      </w:pPr>
      <w:r>
        <w:t>SCRUM mit MS-Project</w:t>
      </w:r>
    </w:p>
    <w:p w:rsidR="001B648B" w:rsidRDefault="00D80DDD" w:rsidP="003C1E78">
      <w:pPr>
        <w:pStyle w:val="Kontaktinfos"/>
      </w:pPr>
      <w:r>
        <w:t>Dozent:</w:t>
      </w:r>
      <w:r w:rsidR="004E512F">
        <w:t xml:space="preserve"> Andreas Laser</w:t>
      </w:r>
    </w:p>
    <w:p w:rsidR="001B648B" w:rsidRDefault="001B648B">
      <w:pPr>
        <w:rPr>
          <w:sz w:val="28"/>
          <w:szCs w:val="28"/>
        </w:rPr>
      </w:pPr>
      <w:r>
        <w:br w:type="page"/>
      </w:r>
    </w:p>
    <w:p w:rsidR="003C1E78" w:rsidRDefault="003C1E78" w:rsidP="003C1E78">
      <w:pPr>
        <w:pStyle w:val="Kontaktinfos"/>
      </w:pPr>
    </w:p>
    <w:p w:rsidR="002D6D73" w:rsidRDefault="00A92EAD">
      <w:pPr>
        <w:pStyle w:val="berschrift1"/>
      </w:pPr>
      <w:r>
        <w:t>Einführung in das Projektmanagement</w:t>
      </w:r>
    </w:p>
    <w:p w:rsidR="002D6D73" w:rsidRPr="00122300" w:rsidRDefault="001B648B" w:rsidP="00122300">
      <w:r>
        <w:t>Klare Sache, ohne Projekte gäbe es auch kein Projektmanagement</w:t>
      </w:r>
      <w:r w:rsidR="00D80DDD">
        <w:t>, es stellt sich daher die Frage: „Was tut das Projektmanagement</w:t>
      </w:r>
      <w:r w:rsidR="00522A8A">
        <w:t xml:space="preserve"> mit dem Projekt</w:t>
      </w:r>
      <w:r w:rsidR="00D80DDD">
        <w:t>?“</w:t>
      </w:r>
      <w:r w:rsidR="00522A8A">
        <w:t xml:space="preserve">. </w:t>
      </w:r>
      <w:r w:rsidR="00E3362F">
        <w:t xml:space="preserve">    ff</w:t>
      </w:r>
    </w:p>
    <w:p w:rsidR="002D6D73" w:rsidRPr="00122300" w:rsidRDefault="00B12496">
      <w:pPr>
        <w:pStyle w:val="berschrift1"/>
      </w:pPr>
      <w:r>
        <w:t>6 Fra</w:t>
      </w:r>
      <w:r w:rsidR="00D80DDD">
        <w:t>gen zum Begriff „Projekt“</w:t>
      </w:r>
    </w:p>
    <w:p w:rsidR="005A0CA9" w:rsidRDefault="00EE2C47" w:rsidP="003C152B">
      <w:pPr>
        <w:pStyle w:val="Aufzhlungszeichen"/>
        <w:numPr>
          <w:ilvl w:val="0"/>
          <w:numId w:val="2"/>
        </w:numPr>
      </w:pPr>
      <w:r w:rsidRPr="005A0CA9">
        <w:rPr>
          <w:b/>
          <w:u w:val="single"/>
        </w:rPr>
        <w:t>Was ist ein Projekt?    und    Was ist kein Projekt?</w:t>
      </w:r>
      <w:r>
        <w:br/>
        <w:t>Wenn wir auf eine einfache und leicht verständlich Antwort</w:t>
      </w:r>
      <w:r w:rsidR="00572F28">
        <w:t xml:space="preserve"> auf die 1. Frage </w:t>
      </w:r>
      <w:r>
        <w:t xml:space="preserve"> aus sind, dann ist ein Projekt</w:t>
      </w:r>
      <w:r w:rsidR="00A261D4">
        <w:t xml:space="preserve"> „ein</w:t>
      </w:r>
      <w:r w:rsidR="00656B6A">
        <w:t xml:space="preserve"> komplexer und erstmals ins Leben gerufener Vorgang zur Herstellung eines Produktes</w:t>
      </w:r>
      <w:r w:rsidR="00B711CA">
        <w:t xml:space="preserve">“, wobei es keine Rolle spielt, ob das Produkt </w:t>
      </w:r>
      <w:r w:rsidR="00572F28">
        <w:t>realer, imaginärer, materieller oder immaterieller Natur ist.</w:t>
      </w:r>
      <w:r w:rsidR="00572F28">
        <w:br/>
        <w:t>Auch auf die 2. Frage lässt sich eine Kompakte Antwort finden</w:t>
      </w:r>
      <w:r w:rsidR="00C87DF3">
        <w:t xml:space="preserve">, so </w:t>
      </w:r>
      <w:r w:rsidR="004E3CB0">
        <w:t>is</w:t>
      </w:r>
      <w:r w:rsidR="00C87DF3">
        <w:t xml:space="preserve">t </w:t>
      </w:r>
      <w:r w:rsidR="004E3CB0">
        <w:t xml:space="preserve">dies </w:t>
      </w:r>
      <w:r w:rsidR="00C87DF3">
        <w:t xml:space="preserve">ein </w:t>
      </w:r>
      <w:r w:rsidR="004E3CB0">
        <w:t xml:space="preserve">jeder </w:t>
      </w:r>
      <w:r w:rsidR="00C87DF3">
        <w:t>Vorg</w:t>
      </w:r>
      <w:r w:rsidR="004E3CB0">
        <w:t>a</w:t>
      </w:r>
      <w:r w:rsidR="00C87DF3">
        <w:t xml:space="preserve">ng, in dessen Verlauf </w:t>
      </w:r>
      <w:r w:rsidR="00280E8B">
        <w:t xml:space="preserve">entweder zum </w:t>
      </w:r>
      <w:r w:rsidR="00C87DF3">
        <w:t xml:space="preserve">wiederholten Male </w:t>
      </w:r>
      <w:r w:rsidR="00280E8B">
        <w:t xml:space="preserve">oder aber auf recht simple Art und Weise </w:t>
      </w:r>
      <w:r w:rsidR="00C87DF3">
        <w:t>ein Produkt entsteht</w:t>
      </w:r>
      <w:r w:rsidR="004E3CB0">
        <w:t>.</w:t>
      </w:r>
    </w:p>
    <w:p w:rsidR="005A485F" w:rsidRDefault="004E3CB0" w:rsidP="005A0CA9">
      <w:pPr>
        <w:pStyle w:val="Aufzhlungszeichen"/>
        <w:numPr>
          <w:ilvl w:val="0"/>
          <w:numId w:val="2"/>
        </w:numPr>
      </w:pPr>
      <w:r w:rsidRPr="005A0CA9">
        <w:rPr>
          <w:b/>
          <w:u w:val="single"/>
        </w:rPr>
        <w:t xml:space="preserve">Was unterscheidet </w:t>
      </w:r>
      <w:r w:rsidR="005A0CA9">
        <w:rPr>
          <w:b/>
          <w:u w:val="single"/>
        </w:rPr>
        <w:t xml:space="preserve">Management vom </w:t>
      </w:r>
      <w:r w:rsidRPr="005A0CA9">
        <w:rPr>
          <w:b/>
          <w:u w:val="single"/>
        </w:rPr>
        <w:t>Pr</w:t>
      </w:r>
      <w:r w:rsidR="00C40E17" w:rsidRPr="005A0CA9">
        <w:rPr>
          <w:b/>
          <w:u w:val="single"/>
        </w:rPr>
        <w:t>o</w:t>
      </w:r>
      <w:r w:rsidRPr="005A0CA9">
        <w:rPr>
          <w:b/>
          <w:u w:val="single"/>
        </w:rPr>
        <w:t>jektmanagement</w:t>
      </w:r>
      <w:r w:rsidR="003053EF" w:rsidRPr="005A0CA9">
        <w:rPr>
          <w:b/>
          <w:u w:val="single"/>
        </w:rPr>
        <w:t>?</w:t>
      </w:r>
      <w:r w:rsidR="008270FB">
        <w:br/>
        <w:t xml:space="preserve">Die Grundlagen des </w:t>
      </w:r>
      <w:r w:rsidR="008270FB" w:rsidRPr="005A0CA9">
        <w:rPr>
          <w:b/>
        </w:rPr>
        <w:t>Managements</w:t>
      </w:r>
      <w:r w:rsidR="008270FB">
        <w:t xml:space="preserve"> gehen zurück auf </w:t>
      </w:r>
      <w:r w:rsidR="008270FB" w:rsidRPr="008270FB">
        <w:t>Mary Parker Follett</w:t>
      </w:r>
      <w:r w:rsidR="008270FB">
        <w:t xml:space="preserve">. Ihr Anliegen war es, Vorgänge in </w:t>
      </w:r>
      <w:r w:rsidR="002B30F2" w:rsidRPr="002B30F2">
        <w:t>Gruppenarbeit, -entwicklung und -organisation</w:t>
      </w:r>
      <w:r w:rsidR="008270FB">
        <w:t xml:space="preserve"> </w:t>
      </w:r>
      <w:r w:rsidR="00AD0388">
        <w:t xml:space="preserve">auf eine systematische Basis zu stellen, Unternehmen als </w:t>
      </w:r>
      <w:r w:rsidR="0030036C">
        <w:t>soziale Systeme zu verstehen und das Wirken des Managements durch Regeln und Methoden berechenbarer zu machen.</w:t>
      </w:r>
      <w:r w:rsidR="005A485F">
        <w:br/>
      </w:r>
      <w:r w:rsidR="00831CD5" w:rsidRPr="005A0CA9">
        <w:rPr>
          <w:b/>
        </w:rPr>
        <w:t>Managementlehre</w:t>
      </w:r>
      <w:r w:rsidR="00831CD5">
        <w:t xml:space="preserve"> definiert die </w:t>
      </w:r>
      <w:r w:rsidR="000628C4">
        <w:t>Ausformung</w:t>
      </w:r>
      <w:r w:rsidR="00831CD5">
        <w:t xml:space="preserve"> von Vorgängen, </w:t>
      </w:r>
      <w:r w:rsidR="00B32061">
        <w:t>in</w:t>
      </w:r>
      <w:r w:rsidR="00831CD5">
        <w:t xml:space="preserve"> der Führung von</w:t>
      </w:r>
      <w:r w:rsidR="00B32061">
        <w:t xml:space="preserve"> Unternehmen und</w:t>
      </w:r>
      <w:r w:rsidR="00831CD5">
        <w:t xml:space="preserve"> Organisationen</w:t>
      </w:r>
      <w:r w:rsidR="00B32061">
        <w:t xml:space="preserve"> und ist somi</w:t>
      </w:r>
      <w:r w:rsidR="00831CD5">
        <w:t xml:space="preserve">t </w:t>
      </w:r>
      <w:r w:rsidR="00B32061">
        <w:t>die</w:t>
      </w:r>
      <w:r w:rsidR="00831CD5">
        <w:t xml:space="preserve"> Lehre von der Gestaltung, Lenkung und Entwicklung zweckorientierter sozialer Systeme</w:t>
      </w:r>
      <w:r w:rsidR="000628C4">
        <w:t xml:space="preserve">. Sie lässt sich vom </w:t>
      </w:r>
      <w:r w:rsidR="000628C4" w:rsidRPr="005A0CA9">
        <w:rPr>
          <w:b/>
        </w:rPr>
        <w:t>Projektmanagement</w:t>
      </w:r>
      <w:r w:rsidR="000628C4">
        <w:t xml:space="preserve"> insbesondere dadurch </w:t>
      </w:r>
      <w:r w:rsidR="000628C4" w:rsidRPr="005A0CA9">
        <w:rPr>
          <w:b/>
        </w:rPr>
        <w:t>Abgrenzen</w:t>
      </w:r>
      <w:r w:rsidR="000628C4">
        <w:t xml:space="preserve">, dass sie ein kontinuierlicher Prozess ist, </w:t>
      </w:r>
      <w:r w:rsidR="00BD5D1C">
        <w:t>der innerh</w:t>
      </w:r>
      <w:r w:rsidR="00106184">
        <w:t>alb seines Wirkungszeitraums:</w:t>
      </w:r>
    </w:p>
    <w:p w:rsidR="00106184" w:rsidRDefault="00106184" w:rsidP="00BD5D1C">
      <w:pPr>
        <w:pStyle w:val="Aufzhlungszeichen"/>
        <w:numPr>
          <w:ilvl w:val="0"/>
          <w:numId w:val="16"/>
        </w:numPr>
      </w:pPr>
      <w:r>
        <w:t>ständigen Veränderungen und Schwankungen unterworfen ist</w:t>
      </w:r>
    </w:p>
    <w:p w:rsidR="00BD5D1C" w:rsidRDefault="00106184" w:rsidP="00BD5D1C">
      <w:pPr>
        <w:pStyle w:val="Aufzhlungszeichen"/>
        <w:numPr>
          <w:ilvl w:val="0"/>
          <w:numId w:val="16"/>
        </w:numPr>
      </w:pPr>
      <w:r>
        <w:t>k</w:t>
      </w:r>
      <w:r w:rsidR="00BD5D1C">
        <w:t>ein definiertes Ende (und gelegentlich auch keinen klar definierten Anfang) hat</w:t>
      </w:r>
    </w:p>
    <w:p w:rsidR="00BD5D1C" w:rsidRDefault="00A651D0" w:rsidP="00BD5D1C">
      <w:pPr>
        <w:pStyle w:val="Aufzhlungszeichen"/>
        <w:numPr>
          <w:ilvl w:val="0"/>
          <w:numId w:val="16"/>
        </w:numPr>
      </w:pPr>
      <w:r>
        <w:t xml:space="preserve">sowohl einfach als auch komplex, ja gelegentlich sogar unlösbar sein </w:t>
      </w:r>
      <w:proofErr w:type="spellStart"/>
      <w:r>
        <w:t>k</w:t>
      </w:r>
      <w:r w:rsidR="005D545B">
        <w:t>a</w:t>
      </w:r>
      <w:r>
        <w:t>nnen</w:t>
      </w:r>
      <w:proofErr w:type="spellEnd"/>
    </w:p>
    <w:p w:rsidR="008270FB" w:rsidRDefault="005D545B" w:rsidP="005A0CA9">
      <w:pPr>
        <w:pStyle w:val="Aufzhlungszeichen"/>
        <w:numPr>
          <w:ilvl w:val="0"/>
          <w:numId w:val="16"/>
        </w:numPr>
      </w:pPr>
      <w:r>
        <w:t>vor allem der Unternehmens- und Produktionssteuerung dient und nicht der Produktentwicklung</w:t>
      </w:r>
    </w:p>
    <w:p w:rsidR="00234FDD" w:rsidRDefault="003053EF" w:rsidP="00C04B39">
      <w:pPr>
        <w:pStyle w:val="Aufzhlungszeichen"/>
        <w:numPr>
          <w:ilvl w:val="0"/>
          <w:numId w:val="2"/>
        </w:numPr>
      </w:pPr>
      <w:r w:rsidRPr="003C152B">
        <w:rPr>
          <w:b/>
          <w:u w:val="single"/>
        </w:rPr>
        <w:t>Warum wird Projektmanagement in Unternehmen und Institutionen häufig eingesetzt?</w:t>
      </w:r>
      <w:r w:rsidR="00BD4BD4">
        <w:br/>
        <w:t>Wie bereits erwähnt, sprechen wir immer dann von Projekten, wenn ein Vorgang von hoher Komplexität durchlaufen werden muss, der in dieser Form neu und einzigartig ist. Derartige Vorgänge bergen für Unternehmen und Organisationen</w:t>
      </w:r>
      <w:r w:rsidR="003C152B">
        <w:t xml:space="preserve"> sehr hohe Risiken. Neben de</w:t>
      </w:r>
      <w:r w:rsidR="00C04B39">
        <w:t>n im Falle des Scheiterns hinzunehmenden finanziellen Verlusten, ist nicht selten die Reputation des Unternehmens irreparabel beschädigt und kann es im ungünstigsten Fall komplett ruinieren.</w:t>
      </w:r>
      <w:r w:rsidR="00320F3B">
        <w:br/>
        <w:t xml:space="preserve">Durch fachlich korrekt angewandtes Projektmanagement, können die Risiken i.d.R. auf ein vertretbares Minimum reduziert oder sogar ganz eliminiert werden. </w:t>
      </w:r>
      <w:r w:rsidR="00FB06FD">
        <w:t>Da diese Erkenntnis bereits nunmehr auf</w:t>
      </w:r>
      <w:r w:rsidR="00A942D4">
        <w:t xml:space="preserve"> mehr als 100 Jahren Erfahrung basiert (Siehe auch: Henry Laurence Gantt, </w:t>
      </w:r>
      <w:hyperlink r:id="rId7" w:history="1">
        <w:r w:rsidR="00A942D4" w:rsidRPr="005556A1">
          <w:rPr>
            <w:rStyle w:val="Hyperlink"/>
          </w:rPr>
          <w:t>Die Erfindung des Gantt Diagramms im Jahre 1910</w:t>
        </w:r>
      </w:hyperlink>
      <w:r w:rsidR="00A942D4">
        <w:t>)</w:t>
      </w:r>
      <w:r w:rsidR="00FB06FD">
        <w:t xml:space="preserve"> </w:t>
      </w:r>
      <w:r w:rsidR="005556A1">
        <w:t>wissen Unternehmer, dass mit dem Einsatz von PM nicht nur die Risiken, sondern</w:t>
      </w:r>
      <w:r w:rsidR="00234FDD">
        <w:t xml:space="preserve"> auch die Kosten und der Zeitbedarf drastisch verringert werden können.</w:t>
      </w:r>
    </w:p>
    <w:p w:rsidR="003867F4" w:rsidRPr="00F10CCA" w:rsidRDefault="00307B08" w:rsidP="00F10CCA">
      <w:pPr>
        <w:pStyle w:val="Aufzhlungszeichen"/>
        <w:numPr>
          <w:ilvl w:val="0"/>
          <w:numId w:val="2"/>
        </w:numPr>
        <w:rPr>
          <w:b/>
        </w:rPr>
      </w:pPr>
      <w:r>
        <w:rPr>
          <w:noProof/>
          <w:lang w:eastAsia="de-DE"/>
        </w:rPr>
        <w:lastRenderedPageBreak/>
        <w:drawing>
          <wp:anchor distT="0" distB="0" distL="114300" distR="114300" simplePos="0" relativeHeight="251658240" behindDoc="1" locked="0" layoutInCell="1" allowOverlap="1">
            <wp:simplePos x="0" y="0"/>
            <wp:positionH relativeFrom="column">
              <wp:posOffset>2114550</wp:posOffset>
            </wp:positionH>
            <wp:positionV relativeFrom="paragraph">
              <wp:posOffset>200025</wp:posOffset>
            </wp:positionV>
            <wp:extent cx="4065905" cy="2590800"/>
            <wp:effectExtent l="0" t="0" r="0" b="0"/>
            <wp:wrapTight wrapText="bothSides">
              <wp:wrapPolygon edited="0">
                <wp:start x="8602" y="0"/>
                <wp:lineTo x="8501" y="5082"/>
                <wp:lineTo x="7287" y="6194"/>
                <wp:lineTo x="6173" y="7465"/>
                <wp:lineTo x="4352" y="10324"/>
                <wp:lineTo x="3846" y="12706"/>
                <wp:lineTo x="0" y="13024"/>
                <wp:lineTo x="0" y="18741"/>
                <wp:lineTo x="21455" y="18741"/>
                <wp:lineTo x="21455" y="13024"/>
                <wp:lineTo x="18014" y="12706"/>
                <wp:lineTo x="17407" y="10006"/>
                <wp:lineTo x="15686" y="7624"/>
                <wp:lineTo x="15585" y="7624"/>
                <wp:lineTo x="14978" y="6671"/>
                <wp:lineTo x="13662" y="5082"/>
                <wp:lineTo x="13561" y="0"/>
                <wp:lineTo x="8602" y="0"/>
              </wp:wrapPolygon>
            </wp:wrapTight>
            <wp:docPr id="4" name="Bild 4" descr="Quel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ellbild anzeig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5905" cy="2590800"/>
                    </a:xfrm>
                    <a:prstGeom prst="rect">
                      <a:avLst/>
                    </a:prstGeom>
                    <a:noFill/>
                    <a:ln>
                      <a:noFill/>
                    </a:ln>
                  </pic:spPr>
                </pic:pic>
              </a:graphicData>
            </a:graphic>
            <wp14:sizeRelH relativeFrom="page">
              <wp14:pctWidth>0</wp14:pctWidth>
            </wp14:sizeRelH>
            <wp14:sizeRelV relativeFrom="page">
              <wp14:pctHeight>0</wp14:pctHeight>
            </wp14:sizeRelV>
          </wp:anchor>
        </w:drawing>
      </w:r>
      <w:r w:rsidR="003053EF" w:rsidRPr="00234FDD">
        <w:rPr>
          <w:b/>
          <w:u w:val="single"/>
        </w:rPr>
        <w:t>Was sind die wichtigsten</w:t>
      </w:r>
      <w:r w:rsidR="00B375DA" w:rsidRPr="00234FDD">
        <w:rPr>
          <w:b/>
          <w:u w:val="single"/>
        </w:rPr>
        <w:t xml:space="preserve"> Ziele im Projektmanagement (Stichwort: Magisches Dreieck)</w:t>
      </w:r>
      <w:r w:rsidR="00234FDD" w:rsidRPr="00234FDD">
        <w:rPr>
          <w:b/>
          <w:u w:val="single"/>
        </w:rPr>
        <w:br/>
      </w:r>
      <w:r w:rsidR="00234FDD" w:rsidRPr="00234FDD">
        <w:t>Die wichtigsten Ziele i</w:t>
      </w:r>
      <w:r w:rsidR="00234FDD">
        <w:t>m PM sind</w:t>
      </w:r>
      <w:r w:rsidR="003867F4">
        <w:t>:</w:t>
      </w:r>
      <w:r w:rsidR="003867F4" w:rsidRPr="003867F4">
        <w:rPr>
          <w:b/>
          <w:u w:val="single"/>
        </w:rPr>
        <w:br/>
      </w:r>
      <w:r w:rsidR="00F10CCA">
        <w:rPr>
          <w:b/>
        </w:rPr>
        <w:br/>
      </w:r>
      <w:r w:rsidR="003867F4" w:rsidRPr="00F10CCA">
        <w:rPr>
          <w:b/>
        </w:rPr>
        <w:t>-</w:t>
      </w:r>
      <w:r w:rsidR="003867F4" w:rsidRPr="00F10CCA">
        <w:rPr>
          <w:b/>
        </w:rPr>
        <w:tab/>
      </w:r>
      <w:r w:rsidR="003867F4" w:rsidRPr="00F10CCA">
        <w:t>Zeit (Dauer und Fertigstellungstermin)</w:t>
      </w:r>
      <w:r w:rsidR="003867F4" w:rsidRPr="00F10CCA">
        <w:br/>
      </w:r>
      <w:r w:rsidR="00F10CCA" w:rsidRPr="00F10CCA">
        <w:br/>
      </w:r>
      <w:r w:rsidR="003867F4" w:rsidRPr="00F10CCA">
        <w:t>-</w:t>
      </w:r>
      <w:r w:rsidR="003867F4" w:rsidRPr="00F10CCA">
        <w:tab/>
      </w:r>
      <w:r w:rsidR="00F10CCA" w:rsidRPr="00F10CCA">
        <w:t>Kosten / Aufwand</w:t>
      </w:r>
      <w:r w:rsidR="00F10CCA" w:rsidRPr="00F10CCA">
        <w:br/>
      </w:r>
      <w:r w:rsidR="00F10CCA" w:rsidRPr="00F10CCA">
        <w:br/>
        <w:t>-</w:t>
      </w:r>
      <w:r w:rsidR="00F10CCA" w:rsidRPr="00F10CCA">
        <w:tab/>
        <w:t>Qualität / Ergebnis</w:t>
      </w:r>
      <w:r w:rsidR="00F10CCA">
        <w:br/>
      </w:r>
      <w:r w:rsidR="00F10CCA">
        <w:br/>
        <w:t xml:space="preserve">In der Praxis </w:t>
      </w:r>
      <w:r w:rsidR="003B5354">
        <w:t>werden diese Ziele ganz unterschiedlich</w:t>
      </w:r>
      <w:r w:rsidR="003B5354">
        <w:br/>
      </w:r>
      <w:r w:rsidR="003B5354">
        <w:br/>
        <w:t>priorisiert, so dass der Schwerpunkt für die plan-</w:t>
      </w:r>
      <w:r w:rsidR="003B5354">
        <w:br/>
        <w:t xml:space="preserve">mäßige Zielerreichung jeweils aus den dafür </w:t>
      </w:r>
      <w:r w:rsidR="00006100">
        <w:t>charakteristischen</w:t>
      </w:r>
      <w:r w:rsidR="003B5354">
        <w:t xml:space="preserve"> Projekteigenschaften liegt.</w:t>
      </w:r>
      <w:r w:rsidR="00531C1F">
        <w:t xml:space="preserve"> Steht also das </w:t>
      </w:r>
      <w:r w:rsidR="00006100">
        <w:t>Ergebnis</w:t>
      </w:r>
      <w:r w:rsidR="00531C1F">
        <w:t xml:space="preserve"> an oberster Stelle, so kommt es vor Allem auf optimale Produktivität und Effektivität an. Die Kapazitäten und die d</w:t>
      </w:r>
      <w:r w:rsidR="00006100">
        <w:t>araus resultierende Kosten- oder Termin</w:t>
      </w:r>
      <w:r w:rsidR="004D6607">
        <w:t>schwankungen</w:t>
      </w:r>
      <w:r w:rsidR="00006100">
        <w:t xml:space="preserve"> würden dann </w:t>
      </w:r>
      <w:r w:rsidR="00531C1F">
        <w:t xml:space="preserve">ggf. dem Zweck untergeordnet und entsprechend </w:t>
      </w:r>
      <w:r w:rsidR="00006100">
        <w:t>angepasst werden.</w:t>
      </w:r>
    </w:p>
    <w:p w:rsidR="00B375DA" w:rsidRDefault="00B375DA" w:rsidP="00EE2C47">
      <w:pPr>
        <w:pStyle w:val="Aufzhlungszeichen"/>
        <w:numPr>
          <w:ilvl w:val="0"/>
          <w:numId w:val="2"/>
        </w:numPr>
      </w:pPr>
      <w:r w:rsidRPr="00FD4D37">
        <w:rPr>
          <w:b/>
          <w:u w:val="single"/>
        </w:rPr>
        <w:t>Wozu eignet sich Projektmanagement besonders?</w:t>
      </w:r>
      <w:r w:rsidR="00307B08" w:rsidRPr="00307B08">
        <w:rPr>
          <w:noProof/>
          <w:lang w:eastAsia="de-DE"/>
        </w:rPr>
        <w:t xml:space="preserve"> </w:t>
      </w:r>
      <w:r w:rsidR="00FD4D37">
        <w:rPr>
          <w:noProof/>
          <w:lang w:eastAsia="de-DE"/>
        </w:rPr>
        <w:br/>
        <w:t>Für Vorgänge, die durch Komplexität und Einmaligkeit gekennzeichnet sind.</w:t>
      </w:r>
    </w:p>
    <w:p w:rsidR="00FD4D37" w:rsidRDefault="00B375DA" w:rsidP="00FD4D37">
      <w:pPr>
        <w:pStyle w:val="Aufzhlungszeichen"/>
        <w:numPr>
          <w:ilvl w:val="0"/>
          <w:numId w:val="2"/>
        </w:numPr>
      </w:pPr>
      <w:r w:rsidRPr="00FD4D37">
        <w:rPr>
          <w:b/>
          <w:u w:val="single"/>
        </w:rPr>
        <w:t>Welche Arten von Projekten können unterschieden werden?</w:t>
      </w:r>
      <w:r w:rsidR="003053EF">
        <w:t xml:space="preserve"> </w:t>
      </w:r>
      <w:r w:rsidR="00CE6EA2">
        <w:br/>
        <w:t>Bei der Beantwortung dieser Frage, kommt es sehr auf den Blickwinkel des Fragenden an</w:t>
      </w:r>
      <w:r w:rsidR="00FD4D37">
        <w:t>.</w:t>
      </w:r>
    </w:p>
    <w:p w:rsidR="00652561" w:rsidRDefault="00652561" w:rsidP="00FD4D37">
      <w:pPr>
        <w:pStyle w:val="Aufzhlungszeichen"/>
        <w:numPr>
          <w:ilvl w:val="0"/>
          <w:numId w:val="17"/>
        </w:numPr>
      </w:pPr>
      <w:r>
        <w:t>Hat dieser dabei Projektziele im Fokus, so kämen als Arten in Frage:</w:t>
      </w:r>
    </w:p>
    <w:p w:rsidR="00C9650A" w:rsidRDefault="00C9650A" w:rsidP="00652561">
      <w:pPr>
        <w:pStyle w:val="Aufzhlungszeichen"/>
        <w:numPr>
          <w:ilvl w:val="1"/>
          <w:numId w:val="17"/>
        </w:numPr>
      </w:pPr>
      <w:r>
        <w:t>Akzeptanzprojekte</w:t>
      </w:r>
    </w:p>
    <w:p w:rsidR="00C9650A" w:rsidRDefault="00C9650A" w:rsidP="00652561">
      <w:pPr>
        <w:pStyle w:val="Aufzhlungszeichen"/>
        <w:numPr>
          <w:ilvl w:val="1"/>
          <w:numId w:val="17"/>
        </w:numPr>
      </w:pPr>
      <w:r>
        <w:t>Innovationsprojekte</w:t>
      </w:r>
    </w:p>
    <w:p w:rsidR="00C9650A" w:rsidRDefault="0000742D" w:rsidP="00652561">
      <w:pPr>
        <w:pStyle w:val="Aufzhlungszeichen"/>
        <w:numPr>
          <w:ilvl w:val="1"/>
          <w:numId w:val="17"/>
        </w:numPr>
      </w:pPr>
      <w:r>
        <w:t>Gründungsprojekte</w:t>
      </w:r>
    </w:p>
    <w:p w:rsidR="00DE0B49" w:rsidRDefault="00DE0B49" w:rsidP="00C9650A">
      <w:pPr>
        <w:pStyle w:val="Aufzhlungszeichen"/>
        <w:numPr>
          <w:ilvl w:val="0"/>
          <w:numId w:val="17"/>
        </w:numPr>
      </w:pPr>
      <w:r>
        <w:t>Geht die Absicht stattdessen in Richtung Projektnutzen, so wären zu nennen:</w:t>
      </w:r>
    </w:p>
    <w:p w:rsidR="00DE0B49" w:rsidRDefault="00DE0B49" w:rsidP="00DE0B49">
      <w:pPr>
        <w:pStyle w:val="Aufzhlungszeichen"/>
        <w:numPr>
          <w:ilvl w:val="1"/>
          <w:numId w:val="17"/>
        </w:numPr>
      </w:pPr>
      <w:r>
        <w:t>Prestigeprojekte</w:t>
      </w:r>
    </w:p>
    <w:p w:rsidR="00DE0B49" w:rsidRDefault="00DE0B49" w:rsidP="00DE0B49">
      <w:pPr>
        <w:pStyle w:val="Aufzhlungszeichen"/>
        <w:numPr>
          <w:ilvl w:val="1"/>
          <w:numId w:val="17"/>
        </w:numPr>
      </w:pPr>
      <w:r>
        <w:t>Optimierungsprojekte</w:t>
      </w:r>
    </w:p>
    <w:p w:rsidR="002D6D73" w:rsidRDefault="0000742D" w:rsidP="00DE0B49">
      <w:pPr>
        <w:pStyle w:val="Aufzhlungszeichen"/>
        <w:numPr>
          <w:ilvl w:val="1"/>
          <w:numId w:val="17"/>
        </w:numPr>
      </w:pPr>
      <w:r>
        <w:t>Konsolidierungsprojekte</w:t>
      </w:r>
      <w:r w:rsidR="00DE0B49">
        <w:t xml:space="preserve"> </w:t>
      </w:r>
      <w:r w:rsidR="00C40E17">
        <w:br/>
      </w:r>
      <w:r w:rsidR="00572F28">
        <w:br/>
      </w:r>
    </w:p>
    <w:p w:rsidR="00861881" w:rsidRDefault="00861881">
      <w:pPr>
        <w:rPr>
          <w:rFonts w:asciiTheme="majorHAnsi" w:eastAsiaTheme="majorEastAsia" w:hAnsiTheme="majorHAnsi" w:cstheme="majorBidi"/>
          <w:b/>
          <w:bCs/>
          <w:caps/>
          <w:color w:val="FFFFFF" w:themeColor="background1"/>
        </w:rPr>
      </w:pPr>
      <w:r>
        <w:br w:type="page"/>
      </w:r>
    </w:p>
    <w:p w:rsidR="006C58F6" w:rsidRDefault="00326148" w:rsidP="00326148">
      <w:pPr>
        <w:pStyle w:val="berschrift1"/>
      </w:pPr>
      <w:r>
        <w:lastRenderedPageBreak/>
        <w:t>5 Fragen zum Thema agiles oder klassisches PM</w:t>
      </w:r>
    </w:p>
    <w:p w:rsidR="006C58F6" w:rsidRDefault="006C58F6" w:rsidP="006C58F6">
      <w:pPr>
        <w:pStyle w:val="Listennummer"/>
      </w:pPr>
      <w:r w:rsidRPr="006C58F6">
        <w:rPr>
          <w:b/>
          <w:u w:val="single"/>
        </w:rPr>
        <w:t>Warum sind die Stellschrauben in den Hauptzielgrößen zwischen agilem und klassischem PM unterschiedlich</w:t>
      </w:r>
      <w:r>
        <w:br/>
      </w:r>
      <w:r w:rsidR="00BE5753">
        <w:t xml:space="preserve">Beim klassischen PM </w:t>
      </w:r>
      <w:r w:rsidR="00870DEA">
        <w:t>ist traditionell die Einhaltung des Zeitplans die primäre Stellschraube. Es würde üblicherweise formuliert, das Ziel sei „in Time“ (1.) und „in Budget“ (2.) zu erreichen.</w:t>
      </w:r>
      <w:r w:rsidR="00870DEA">
        <w:br/>
        <w:t xml:space="preserve">Im Kontext des agilen Manifests ist jedoch bereits ein Paradigmenwechsel enthalten; indem es den Fokus auf die Kundenzufriedenheit legt, </w:t>
      </w:r>
      <w:r w:rsidR="00BC509A">
        <w:t>schob es die „Qualität / Leistung“ auf die 1. Position.</w:t>
      </w:r>
    </w:p>
    <w:p w:rsidR="00BC509A" w:rsidRDefault="00BC509A" w:rsidP="00BC509A">
      <w:pPr>
        <w:pStyle w:val="Listennummer"/>
        <w:ind w:left="360"/>
        <w:rPr>
          <w:b/>
          <w:u w:val="single"/>
        </w:rPr>
      </w:pPr>
    </w:p>
    <w:p w:rsidR="00BC509A" w:rsidRDefault="00BC509A" w:rsidP="00BC509A">
      <w:pPr>
        <w:pStyle w:val="Listennummer"/>
        <w:ind w:left="360"/>
      </w:pPr>
    </w:p>
    <w:p w:rsidR="005F66A5" w:rsidRDefault="008C4D8F" w:rsidP="005F66A5">
      <w:pPr>
        <w:pStyle w:val="Listennummer"/>
        <w:numPr>
          <w:ilvl w:val="0"/>
          <w:numId w:val="3"/>
        </w:numPr>
      </w:pPr>
      <w:r>
        <w:rPr>
          <w:b/>
          <w:u w:val="single"/>
        </w:rPr>
        <w:t>Welche sind die 4 Lernerkenntnisse, die man aus dem agilen Manifest abgeleitet hat?</w:t>
      </w:r>
      <w:r>
        <w:br/>
      </w:r>
      <w:r w:rsidR="005F66A5">
        <w:t xml:space="preserve">1. Menschen und Zusammenarbeit </w:t>
      </w:r>
      <w:r w:rsidR="005F66A5">
        <w:tab/>
        <w:t xml:space="preserve">sind wichtiger als </w:t>
      </w:r>
      <w:r w:rsidR="005F66A5">
        <w:tab/>
        <w:t>Prozesse und Werkzeuge</w:t>
      </w:r>
      <w:r w:rsidR="005F66A5">
        <w:br/>
        <w:t xml:space="preserve">2. Funktionierende Software </w:t>
      </w:r>
      <w:r w:rsidR="005F66A5">
        <w:tab/>
        <w:t>ist wichtiger als</w:t>
      </w:r>
      <w:r w:rsidR="005F66A5">
        <w:tab/>
      </w:r>
      <w:r w:rsidR="005F66A5">
        <w:tab/>
        <w:t>umfassende Dokumentation</w:t>
      </w:r>
      <w:r w:rsidR="005F66A5">
        <w:br/>
        <w:t xml:space="preserve">3. </w:t>
      </w:r>
      <w:r w:rsidR="00F33F01">
        <w:t>Zusammenarbeit mit Kunden</w:t>
      </w:r>
      <w:r w:rsidR="00F33F01">
        <w:tab/>
        <w:t>ist wichtiger als</w:t>
      </w:r>
      <w:r w:rsidR="00F33F01">
        <w:tab/>
      </w:r>
      <w:r w:rsidR="00F33F01">
        <w:tab/>
        <w:t>Vertragsverhandlungen</w:t>
      </w:r>
      <w:r w:rsidR="00F33F01">
        <w:br/>
        <w:t>4. Reaktion auf Veränderungen</w:t>
      </w:r>
      <w:r w:rsidR="00F33F01">
        <w:tab/>
        <w:t>ist wichtiger als</w:t>
      </w:r>
      <w:r w:rsidR="00F33F01">
        <w:tab/>
      </w:r>
      <w:r w:rsidR="00F33F01">
        <w:tab/>
        <w:t>Einhaltung eines Plans</w:t>
      </w:r>
      <w:r w:rsidR="00F33F01">
        <w:br/>
      </w:r>
    </w:p>
    <w:p w:rsidR="008C4D8F" w:rsidRDefault="009F0F40" w:rsidP="00C94AF1">
      <w:pPr>
        <w:pStyle w:val="Listennummer"/>
        <w:numPr>
          <w:ilvl w:val="0"/>
          <w:numId w:val="3"/>
        </w:numPr>
      </w:pPr>
      <w:r>
        <w:rPr>
          <w:b/>
          <w:u w:val="single"/>
        </w:rPr>
        <w:t>Welche Bedeutung haben die 4 Bausteine des agilen PM für die Umsetzung?</w:t>
      </w:r>
      <w:r w:rsidR="008C4D8F">
        <w:br/>
      </w:r>
      <w:r w:rsidR="001911D8">
        <w:t>1. Agile Werte</w:t>
      </w:r>
      <w:r w:rsidR="001911D8">
        <w:tab/>
        <w:t>Grundsätze im PM; mehr Flexibilität; weniger unnötige</w:t>
      </w:r>
      <w:r w:rsidR="009F26A4">
        <w:t xml:space="preserve"> Strukturen</w:t>
      </w:r>
      <w:r w:rsidR="001911D8">
        <w:br/>
        <w:t xml:space="preserve"> </w:t>
      </w:r>
      <w:r w:rsidR="009F26A4">
        <w:tab/>
      </w:r>
      <w:r w:rsidR="009F26A4">
        <w:tab/>
      </w:r>
      <w:r w:rsidR="009F26A4">
        <w:tab/>
        <w:t>Die Ebene, auf der die Passung Unternehmen/Team/Projektide</w:t>
      </w:r>
      <w:r w:rsidR="00EA5861">
        <w:t>e</w:t>
      </w:r>
      <w:r w:rsidR="009F26A4">
        <w:t xml:space="preserve"> klärt </w:t>
      </w:r>
      <w:r w:rsidR="001911D8">
        <w:br/>
        <w:t>2. Agile Prinzipien</w:t>
      </w:r>
      <w:r w:rsidR="001911D8">
        <w:tab/>
      </w:r>
      <w:r w:rsidR="00EA5861">
        <w:t>Grundsätzliche Herangehensweise, Iterationen/Selbstorganisation Teams</w:t>
      </w:r>
      <w:r w:rsidR="00EA5861">
        <w:br/>
        <w:t xml:space="preserve">   </w:t>
      </w:r>
      <w:r w:rsidR="00EA5861">
        <w:tab/>
      </w:r>
      <w:r w:rsidR="00EA5861">
        <w:tab/>
      </w:r>
      <w:r w:rsidR="00EA5861">
        <w:tab/>
      </w:r>
      <w:r w:rsidR="00C94AF1">
        <w:t>Wirkt gelegentlich zunächst schwer auf Projektwelten abbildbar</w:t>
      </w:r>
      <w:r w:rsidR="001911D8">
        <w:br/>
        <w:t>3. Agile Techniken</w:t>
      </w:r>
      <w:r w:rsidR="001911D8">
        <w:tab/>
      </w:r>
      <w:r w:rsidR="00C94AF1">
        <w:t>Möglichst klar umrissene Maßnahmen, die dem PM Struktur geben</w:t>
      </w:r>
      <w:r w:rsidR="001911D8">
        <w:br/>
        <w:t>4. Agile Methoden</w:t>
      </w:r>
      <w:r w:rsidR="001911D8">
        <w:tab/>
      </w:r>
      <w:r w:rsidR="00C94AF1">
        <w:t>Vorstrukturierungen auf  Proze</w:t>
      </w:r>
      <w:r w:rsidR="005600C2">
        <w:t>s</w:t>
      </w:r>
      <w:r w:rsidR="00C94AF1">
        <w:t>smodellebene</w:t>
      </w:r>
      <w:r w:rsidR="005600C2">
        <w:br/>
        <w:t xml:space="preserve">   </w:t>
      </w:r>
      <w:r w:rsidR="005600C2">
        <w:tab/>
      </w:r>
      <w:r w:rsidR="005600C2">
        <w:tab/>
      </w:r>
      <w:r w:rsidR="005600C2">
        <w:tab/>
        <w:t>Hier werden Prinzipien und Techniken zu einem schlüssigen</w:t>
      </w:r>
      <w:r w:rsidR="005600C2">
        <w:br/>
        <w:t xml:space="preserve"> </w:t>
      </w:r>
      <w:r w:rsidR="005600C2">
        <w:tab/>
      </w:r>
      <w:r w:rsidR="005600C2">
        <w:tab/>
      </w:r>
      <w:r w:rsidR="005600C2">
        <w:tab/>
        <w:t>Prozess kombiniert</w:t>
      </w:r>
      <w:r w:rsidR="005600C2">
        <w:br/>
      </w:r>
      <w:r w:rsidR="001911D8">
        <w:tab/>
      </w:r>
    </w:p>
    <w:p w:rsidR="008C4D8F" w:rsidRDefault="009F0F40" w:rsidP="00105C54">
      <w:pPr>
        <w:pStyle w:val="Listennummer"/>
        <w:numPr>
          <w:ilvl w:val="0"/>
          <w:numId w:val="3"/>
        </w:numPr>
      </w:pPr>
      <w:r>
        <w:rPr>
          <w:b/>
          <w:u w:val="single"/>
        </w:rPr>
        <w:t>Welche Kriterien werden für die Beurteilung von Projekten herangezogen?</w:t>
      </w:r>
      <w:r w:rsidR="00105C54">
        <w:br/>
        <w:t xml:space="preserve"> - </w:t>
      </w:r>
      <w:proofErr w:type="spellStart"/>
      <w:r w:rsidR="00105C54">
        <w:t>Pr</w:t>
      </w:r>
      <w:r w:rsidR="00087350">
        <w:t>ojektzielsetzunug</w:t>
      </w:r>
      <w:proofErr w:type="spellEnd"/>
      <w:r w:rsidR="00087350">
        <w:tab/>
        <w:t>Dringlichkeit, Wichtigkeit, Motivation</w:t>
      </w:r>
      <w:r w:rsidR="00087350">
        <w:br/>
        <w:t xml:space="preserve"> - Qualitätsanspruch</w:t>
      </w:r>
      <w:r w:rsidR="00087350">
        <w:tab/>
      </w:r>
      <w:r w:rsidR="00087350">
        <w:tab/>
        <w:t>Leistung, Funktion</w:t>
      </w:r>
      <w:r w:rsidR="00087350">
        <w:br/>
        <w:t xml:space="preserve"> - Größe</w:t>
      </w:r>
      <w:r w:rsidR="00087350">
        <w:tab/>
      </w:r>
      <w:r w:rsidR="00087350">
        <w:tab/>
      </w:r>
      <w:r w:rsidR="00087350">
        <w:tab/>
        <w:t>Investitionsvolumen, physischer Umfang</w:t>
      </w:r>
      <w:r w:rsidR="000B4AB8">
        <w:t xml:space="preserve"> </w:t>
      </w:r>
      <w:r w:rsidR="000B4AB8">
        <w:br/>
        <w:t xml:space="preserve"> - Komplexitätsgrad</w:t>
      </w:r>
      <w:r w:rsidR="000B4AB8">
        <w:tab/>
      </w:r>
      <w:r w:rsidR="000B4AB8">
        <w:tab/>
        <w:t>Fachdisziplinen, Beteiligte</w:t>
      </w:r>
      <w:r w:rsidR="000B4AB8">
        <w:br/>
      </w:r>
      <w:r w:rsidR="00B739B7">
        <w:t xml:space="preserve"> - Innovationsgrad</w:t>
      </w:r>
      <w:r w:rsidR="00B739B7">
        <w:tab/>
      </w:r>
      <w:r w:rsidR="00B739B7">
        <w:tab/>
        <w:t xml:space="preserve">Pionier </w:t>
      </w:r>
      <w:r w:rsidR="00AB11A7">
        <w:t>&lt;</w:t>
      </w:r>
      <w:r w:rsidR="00B739B7">
        <w:t>|…</w:t>
      </w:r>
      <w:r w:rsidR="00AB11A7">
        <w:t>°</w:t>
      </w:r>
      <w:r w:rsidR="00B739B7">
        <w:t>………..|</w:t>
      </w:r>
      <w:r w:rsidR="00AB11A7">
        <w:t>&gt;</w:t>
      </w:r>
      <w:r w:rsidR="00B739B7">
        <w:t xml:space="preserve"> Routine</w:t>
      </w:r>
      <w:r w:rsidR="00B739B7">
        <w:br/>
        <w:t xml:space="preserve"> - Ressourcenbedarf</w:t>
      </w:r>
      <w:r w:rsidR="00B739B7">
        <w:tab/>
      </w:r>
      <w:r w:rsidR="00B739B7">
        <w:tab/>
      </w:r>
      <w:r w:rsidR="00AB11A7">
        <w:t>Kapital, Material, Personal</w:t>
      </w:r>
      <w:r w:rsidR="00B739B7">
        <w:br/>
        <w:t xml:space="preserve"> - Realisierungsrisiko</w:t>
      </w:r>
      <w:r w:rsidR="00B739B7">
        <w:tab/>
        <w:t>Sicherheit, Kosten, Folgen</w:t>
      </w:r>
      <w:r w:rsidR="008C4D8F">
        <w:br/>
      </w:r>
      <w:r w:rsidR="007633DE">
        <w:br/>
      </w:r>
    </w:p>
    <w:p w:rsidR="004F7AC6" w:rsidRPr="004F7AC6" w:rsidRDefault="009F0F40" w:rsidP="004F7AC6">
      <w:pPr>
        <w:pStyle w:val="Listennummer"/>
        <w:numPr>
          <w:ilvl w:val="0"/>
          <w:numId w:val="3"/>
        </w:numPr>
      </w:pPr>
      <w:r>
        <w:rPr>
          <w:b/>
          <w:u w:val="single"/>
        </w:rPr>
        <w:t>Was muss angesichts der Vielzahl</w:t>
      </w:r>
      <w:r w:rsidR="00BE5753">
        <w:rPr>
          <w:b/>
          <w:u w:val="single"/>
        </w:rPr>
        <w:t xml:space="preserve"> der möglichen Projekteinflussgrößen bei der Wahl der Methodik agil oder klassisch berücksichtigt werden?</w:t>
      </w:r>
      <w:r w:rsidR="008C4D8F">
        <w:br/>
      </w:r>
      <w:r w:rsidR="00CE1944">
        <w:t>Die Konstellation der Projekteinfluss</w:t>
      </w:r>
      <w:r w:rsidR="00FE3E5E">
        <w:t>größen</w:t>
      </w:r>
      <w:r w:rsidR="00CE1944">
        <w:t xml:space="preserve"> und ihre jeweils festgestellten </w:t>
      </w:r>
      <w:r w:rsidR="00FE3E5E">
        <w:t xml:space="preserve">Ausprägungen habe großen Einfluss auf die Eignung für die eine oder die andere Methodik. </w:t>
      </w:r>
      <w:r w:rsidR="00C47C29">
        <w:t>Es</w:t>
      </w:r>
      <w:r w:rsidR="00FE15EF">
        <w:t xml:space="preserve"> ist daher vermutlich nötig, den</w:t>
      </w:r>
      <w:r w:rsidR="00C47C29">
        <w:t xml:space="preserve"> Entscheidung</w:t>
      </w:r>
      <w:r w:rsidR="00FE15EF">
        <w:t>sprozess</w:t>
      </w:r>
      <w:r w:rsidR="00C47C29">
        <w:t xml:space="preserve"> über agil oder klassisch</w:t>
      </w:r>
      <w:r w:rsidR="00CE1944">
        <w:t xml:space="preserve"> </w:t>
      </w:r>
      <w:r w:rsidR="00C47C29">
        <w:t>oder sogar beide Varianten</w:t>
      </w:r>
      <w:r w:rsidR="00FE15EF">
        <w:t xml:space="preserve"> erst </w:t>
      </w:r>
      <w:r w:rsidR="0006580A">
        <w:t>dann</w:t>
      </w:r>
      <w:r w:rsidR="00CE1944">
        <w:t xml:space="preserve"> </w:t>
      </w:r>
      <w:r w:rsidR="00FE15EF">
        <w:t>zu starten, wenn alle Projektein</w:t>
      </w:r>
      <w:r w:rsidR="00D012A6">
        <w:t xml:space="preserve">flussgrößen und ihre Ausprägungen </w:t>
      </w:r>
      <w:r w:rsidR="0006580A">
        <w:t>vollständig - oder zumindest weitestgehend - bekannt sind.</w:t>
      </w:r>
    </w:p>
    <w:p w:rsidR="004F7AC6" w:rsidRDefault="004F7AC6">
      <w:pPr>
        <w:rPr>
          <w:caps/>
        </w:rPr>
      </w:pPr>
      <w:r>
        <w:br w:type="page"/>
      </w:r>
    </w:p>
    <w:p w:rsidR="00FF6F81" w:rsidRDefault="00FF6F81" w:rsidP="00FF6F81">
      <w:pPr>
        <w:pStyle w:val="berschrift1"/>
      </w:pPr>
      <w:r>
        <w:lastRenderedPageBreak/>
        <w:t>5 Fragen zum Projektmanagement  III</w:t>
      </w:r>
    </w:p>
    <w:p w:rsidR="008E5171" w:rsidRDefault="00FF6F81" w:rsidP="00D357B5">
      <w:pPr>
        <w:pStyle w:val="Listenabsatz"/>
        <w:numPr>
          <w:ilvl w:val="0"/>
          <w:numId w:val="19"/>
        </w:numPr>
      </w:pPr>
      <w:r>
        <w:t>Grundbausteine zur Bildung einer Organisation</w:t>
      </w:r>
    </w:p>
    <w:p w:rsidR="008E5171" w:rsidRDefault="008E5171" w:rsidP="008E5171">
      <w:pPr>
        <w:pStyle w:val="Listenabsatz"/>
        <w:numPr>
          <w:ilvl w:val="0"/>
          <w:numId w:val="20"/>
        </w:numPr>
      </w:pPr>
      <w:r>
        <w:t>Hierarchische Ordnung</w:t>
      </w:r>
    </w:p>
    <w:p w:rsidR="008E5171" w:rsidRDefault="008E5171" w:rsidP="008E5171">
      <w:pPr>
        <w:pStyle w:val="Listenabsatz"/>
        <w:numPr>
          <w:ilvl w:val="0"/>
          <w:numId w:val="20"/>
        </w:numPr>
      </w:pPr>
      <w:r>
        <w:t>Aufgabenteilung</w:t>
      </w:r>
    </w:p>
    <w:p w:rsidR="008E5171" w:rsidRDefault="008E5171" w:rsidP="008E5171">
      <w:pPr>
        <w:pStyle w:val="Listenabsatz"/>
        <w:numPr>
          <w:ilvl w:val="0"/>
          <w:numId w:val="20"/>
        </w:numPr>
      </w:pPr>
      <w:r>
        <w:t>Koordination</w:t>
      </w:r>
    </w:p>
    <w:p w:rsidR="008E5171" w:rsidRDefault="008E5171" w:rsidP="008E5171">
      <w:pPr>
        <w:pStyle w:val="Listenabsatz"/>
        <w:numPr>
          <w:ilvl w:val="0"/>
          <w:numId w:val="20"/>
        </w:numPr>
      </w:pPr>
      <w:r>
        <w:t>Kompetenz und Verantwortung</w:t>
      </w:r>
    </w:p>
    <w:p w:rsidR="008E5171" w:rsidRDefault="008E5171" w:rsidP="008E5171">
      <w:pPr>
        <w:pStyle w:val="Listenabsatz"/>
        <w:numPr>
          <w:ilvl w:val="0"/>
          <w:numId w:val="20"/>
        </w:numPr>
      </w:pPr>
      <w:r>
        <w:t>Kommunikationsstrukturen</w:t>
      </w:r>
    </w:p>
    <w:p w:rsidR="00FF6F81" w:rsidRDefault="008E5171" w:rsidP="008E5171">
      <w:pPr>
        <w:pStyle w:val="Listenabsatz"/>
        <w:numPr>
          <w:ilvl w:val="0"/>
          <w:numId w:val="20"/>
        </w:numPr>
      </w:pPr>
      <w:r>
        <w:t>Informationsstrukturen</w:t>
      </w:r>
    </w:p>
    <w:p w:rsidR="008E5171" w:rsidRDefault="008E5171" w:rsidP="00D357B5">
      <w:pPr>
        <w:pStyle w:val="Listenabsatz"/>
        <w:numPr>
          <w:ilvl w:val="0"/>
          <w:numId w:val="19"/>
        </w:numPr>
      </w:pPr>
      <w:r>
        <w:t xml:space="preserve">   </w:t>
      </w:r>
    </w:p>
    <w:p w:rsidR="008E5171" w:rsidRDefault="008E5171" w:rsidP="00D357B5">
      <w:pPr>
        <w:pStyle w:val="Listenabsatz"/>
        <w:numPr>
          <w:ilvl w:val="0"/>
          <w:numId w:val="19"/>
        </w:numPr>
      </w:pPr>
      <w:r>
        <w:t xml:space="preserve"> </w:t>
      </w:r>
    </w:p>
    <w:p w:rsidR="008E5171" w:rsidRDefault="008E5171" w:rsidP="00D357B5">
      <w:pPr>
        <w:pStyle w:val="Listenabsatz"/>
        <w:numPr>
          <w:ilvl w:val="0"/>
          <w:numId w:val="19"/>
        </w:numPr>
      </w:pPr>
      <w:r>
        <w:t>Steigender Anteil virtueller Organisationen</w:t>
      </w:r>
    </w:p>
    <w:p w:rsidR="008E5171" w:rsidRDefault="008E5171" w:rsidP="008E5171">
      <w:pPr>
        <w:pStyle w:val="Listenabsatz"/>
      </w:pPr>
      <w:r>
        <w:t>Man kann vielleicht sagen, dass das agile Manifest aus der Notwendigkeit heraus entstanden ist, um den Anforderungen der industriellen Revolution II (Stichwort: Globalisierung) gerecht werden zu können.</w:t>
      </w:r>
      <w:r w:rsidR="00880289">
        <w:t xml:space="preserve"> Wenn nun aber permanent die Freiheit und Dynamic der agilen Projekte auf die „alten“, hierarchischen Strukturen des Unternehmens prallt, entsteht ein sozio-kultureller Schmelztiegel mit Chaos-Potenzial.</w:t>
      </w:r>
    </w:p>
    <w:p w:rsidR="00880289" w:rsidRDefault="00880289" w:rsidP="008E5171">
      <w:pPr>
        <w:pStyle w:val="Listenabsatz"/>
      </w:pPr>
      <w:r>
        <w:t xml:space="preserve">Darüber hinaus </w:t>
      </w:r>
    </w:p>
    <w:p w:rsidR="00880289" w:rsidRDefault="00880289" w:rsidP="00880289">
      <w:pPr>
        <w:pStyle w:val="Listenabsatz"/>
        <w:numPr>
          <w:ilvl w:val="0"/>
          <w:numId w:val="19"/>
        </w:numPr>
      </w:pPr>
      <w:r>
        <w:t>Zu beachtende Grundsätze bei der agilen Planung</w:t>
      </w:r>
    </w:p>
    <w:p w:rsidR="008E5171" w:rsidRDefault="008E5171" w:rsidP="008E5171"/>
    <w:p w:rsidR="000E3E33" w:rsidRDefault="000E3E33" w:rsidP="000E3E33">
      <w:pPr>
        <w:pStyle w:val="berschrift1"/>
      </w:pPr>
      <w:r>
        <w:t xml:space="preserve">operatives Projektmanagement - Aufgabe: Steakholderanalyse </w:t>
      </w:r>
    </w:p>
    <w:p w:rsidR="000E3E33" w:rsidRDefault="000E3E33" w:rsidP="000E3E33">
      <w:pPr>
        <w:pStyle w:val="Listenabsatz"/>
        <w:numPr>
          <w:ilvl w:val="0"/>
          <w:numId w:val="21"/>
        </w:numPr>
      </w:pPr>
      <w:r>
        <w:t>Erstellen einer Steakholderanalyse</w:t>
      </w:r>
      <w:r w:rsidR="00C6765B">
        <w:br/>
        <w:t>°</w:t>
      </w:r>
      <w:r w:rsidR="00C6765B">
        <w:tab/>
        <w:t xml:space="preserve">Wer sind die Steakholder im </w:t>
      </w:r>
      <w:proofErr w:type="spellStart"/>
      <w:r w:rsidR="00C6765B">
        <w:t>eeasy</w:t>
      </w:r>
      <w:proofErr w:type="spellEnd"/>
      <w:r w:rsidR="00C6765B">
        <w:t>-Projekt</w:t>
      </w:r>
      <w:r w:rsidR="00C6765B">
        <w:br/>
        <w:t xml:space="preserve"> </w:t>
      </w:r>
      <w:r w:rsidR="00C6765B">
        <w:tab/>
      </w:r>
    </w:p>
    <w:p w:rsidR="000E3E33" w:rsidRDefault="000E3E33" w:rsidP="000E3E33">
      <w:pPr>
        <w:pStyle w:val="Listenabsatz"/>
        <w:numPr>
          <w:ilvl w:val="0"/>
          <w:numId w:val="21"/>
        </w:numPr>
      </w:pPr>
      <w:r w:rsidRPr="000E3E33">
        <w:t>Überlegen Sie sich fiktiv handelnde Personen und deren Interessen Erwartungen bezüglich Ihres Projektes und halten Sie ihre und halten Sie ihre jeweiligen Strategien darauf fest.</w:t>
      </w:r>
    </w:p>
    <w:p w:rsidR="000E3E33" w:rsidRDefault="000E3E33" w:rsidP="000E3E33">
      <w:pPr>
        <w:pStyle w:val="Listenabsatz"/>
        <w:numPr>
          <w:ilvl w:val="0"/>
          <w:numId w:val="21"/>
        </w:numPr>
      </w:pPr>
    </w:p>
    <w:p w:rsidR="000E3E33" w:rsidRDefault="000E3E33" w:rsidP="000E3E33">
      <w:pPr>
        <w:pStyle w:val="Listenabsatz"/>
        <w:numPr>
          <w:ilvl w:val="0"/>
          <w:numId w:val="21"/>
        </w:numPr>
      </w:pPr>
    </w:p>
    <w:p w:rsidR="000E3E33" w:rsidRDefault="000E3E33" w:rsidP="000E3E33">
      <w:pPr>
        <w:pStyle w:val="Listenabsatz"/>
        <w:numPr>
          <w:ilvl w:val="0"/>
          <w:numId w:val="21"/>
        </w:numPr>
      </w:pPr>
    </w:p>
    <w:p w:rsidR="002D6D73" w:rsidRDefault="00F73A0A">
      <w:pPr>
        <w:pStyle w:val="berschrift2"/>
      </w:pPr>
      <w:r>
        <w:t>eEASY – Firmengründung und Projektmanagement Arbeitsgruppe 4</w:t>
      </w:r>
    </w:p>
    <w:p w:rsidR="002D6D73" w:rsidRDefault="00F73A0A">
      <w:r>
        <w:t xml:space="preserve">Still </w:t>
      </w:r>
      <w:proofErr w:type="spellStart"/>
      <w:r>
        <w:t>to</w:t>
      </w:r>
      <w:proofErr w:type="spellEnd"/>
      <w:r>
        <w:t xml:space="preserve"> do…</w:t>
      </w:r>
    </w:p>
    <w:p w:rsidR="002D6D73" w:rsidRDefault="00FE6B58">
      <w:pPr>
        <w:pStyle w:val="berschrift3"/>
      </w:pPr>
      <w:sdt>
        <w:sdtPr>
          <w:alias w:val="Überschrift 3:"/>
          <w:tag w:val="Überschrift 3:"/>
          <w:id w:val="445515506"/>
          <w:placeholder>
            <w:docPart w:val="B685EDF1D6984FDEB79E3F1E60A83D20"/>
          </w:placeholder>
          <w:temporary/>
          <w:showingPlcHdr/>
          <w15:appearance w15:val="hidden"/>
        </w:sdtPr>
        <w:sdtEndPr/>
        <w:sdtContent>
          <w:r w:rsidR="00122300">
            <w:rPr>
              <w:lang w:bidi="de-DE"/>
            </w:rPr>
            <w:t>Inhaltsverzeichnis hinzufügen</w:t>
          </w:r>
        </w:sdtContent>
      </w:sdt>
    </w:p>
    <w:p w:rsidR="002D6D73" w:rsidRDefault="00F73A0A" w:rsidP="00F73A0A">
      <w:r>
        <w:t>Kommt auch noch…</w:t>
      </w:r>
    </w:p>
    <w:p w:rsidR="002D6D73" w:rsidRDefault="00FE6B58">
      <w:pPr>
        <w:pStyle w:val="berschrift3"/>
      </w:pPr>
      <w:sdt>
        <w:sdtPr>
          <w:alias w:val="Überschrift 3:"/>
          <w:tag w:val="Überschrift 3:"/>
          <w:id w:val="-1355337043"/>
          <w:placeholder>
            <w:docPart w:val="2D393EF7A7234B0D863FD3B3B7826D01"/>
          </w:placeholder>
          <w:temporary/>
          <w:showingPlcHdr/>
          <w15:appearance w15:val="hidden"/>
        </w:sdtPr>
        <w:sdtEndPr/>
        <w:sdtContent>
          <w:r w:rsidR="00122300">
            <w:rPr>
              <w:lang w:bidi="de-DE"/>
            </w:rPr>
            <w:t>Literaturverzeichnis hinzufügen</w:t>
          </w:r>
        </w:sdtContent>
      </w:sdt>
    </w:p>
    <w:p w:rsidR="009B0674" w:rsidRDefault="00F73A0A" w:rsidP="00F73A0A">
      <w:r>
        <w:t xml:space="preserve">Auch </w:t>
      </w:r>
      <w:proofErr w:type="spellStart"/>
      <w:r>
        <w:t>dass</w:t>
      </w:r>
      <w:proofErr w:type="spellEnd"/>
      <w:r>
        <w:t xml:space="preserve"> gehört dazu</w:t>
      </w:r>
    </w:p>
    <w:p w:rsidR="003C1B9D" w:rsidRDefault="003C1B9D" w:rsidP="00F73A0A"/>
    <w:p w:rsidR="003C1B9D" w:rsidRDefault="003C1B9D" w:rsidP="00F73A0A">
      <w:r>
        <w:t>Gruppen im Chat.</w:t>
      </w:r>
    </w:p>
    <w:p w:rsidR="003C1B9D" w:rsidRDefault="003C1B9D" w:rsidP="003C1B9D">
      <w:pPr>
        <w:pStyle w:val="Listenabsatz"/>
        <w:numPr>
          <w:ilvl w:val="0"/>
          <w:numId w:val="22"/>
        </w:numPr>
      </w:pPr>
      <w:r>
        <w:t>Green-</w:t>
      </w:r>
      <w:proofErr w:type="spellStart"/>
      <w:r>
        <w:t>TakeAway</w:t>
      </w:r>
      <w:proofErr w:type="spellEnd"/>
    </w:p>
    <w:p w:rsidR="003C1B9D" w:rsidRDefault="003C1B9D" w:rsidP="003C1B9D">
      <w:pPr>
        <w:pStyle w:val="Listenabsatz"/>
        <w:numPr>
          <w:ilvl w:val="0"/>
          <w:numId w:val="22"/>
        </w:numPr>
      </w:pPr>
      <w:bookmarkStart w:id="0" w:name="_GoBack"/>
      <w:bookmarkEnd w:id="0"/>
    </w:p>
    <w:sectPr w:rsidR="003C1B9D" w:rsidSect="003C152B">
      <w:footerReference w:type="default" r:id="rId9"/>
      <w:headerReference w:type="first" r:id="rId10"/>
      <w:pgSz w:w="11906" w:h="16838" w:code="9"/>
      <w:pgMar w:top="1440" w:right="1841" w:bottom="1797"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6B58" w:rsidRDefault="00FE6B58">
      <w:pPr>
        <w:spacing w:line="240" w:lineRule="auto"/>
      </w:pPr>
      <w:r>
        <w:separator/>
      </w:r>
    </w:p>
  </w:endnote>
  <w:endnote w:type="continuationSeparator" w:id="0">
    <w:p w:rsidR="00FE6B58" w:rsidRDefault="00FE6B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2556640"/>
      <w:docPartObj>
        <w:docPartGallery w:val="Page Numbers (Bottom of Page)"/>
        <w:docPartUnique/>
      </w:docPartObj>
    </w:sdtPr>
    <w:sdtEndPr/>
    <w:sdtContent>
      <w:p w:rsidR="00190922" w:rsidRPr="00190922" w:rsidRDefault="00190922" w:rsidP="0059333E">
        <w:pPr>
          <w:pStyle w:val="Fuzeile"/>
          <w:ind w:right="7427"/>
        </w:pPr>
        <w:r w:rsidRPr="00190922">
          <w:rPr>
            <w:lang w:bidi="de-DE"/>
          </w:rPr>
          <w:fldChar w:fldCharType="begin"/>
        </w:r>
        <w:r w:rsidRPr="00190922">
          <w:rPr>
            <w:lang w:bidi="de-DE"/>
          </w:rPr>
          <w:instrText xml:space="preserve"> PAGE   \* MERGEFORMAT </w:instrText>
        </w:r>
        <w:r w:rsidRPr="00190922">
          <w:rPr>
            <w:lang w:bidi="de-DE"/>
          </w:rPr>
          <w:fldChar w:fldCharType="separate"/>
        </w:r>
        <w:r w:rsidR="003C1B9D">
          <w:rPr>
            <w:noProof/>
            <w:lang w:bidi="de-DE"/>
          </w:rPr>
          <w:t>4</w:t>
        </w:r>
        <w:r w:rsidRPr="00190922">
          <w:rPr>
            <w:lang w:bidi="de-DE"/>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6B58" w:rsidRDefault="00FE6B58">
      <w:pPr>
        <w:spacing w:line="240" w:lineRule="auto"/>
      </w:pPr>
      <w:r>
        <w:separator/>
      </w:r>
    </w:p>
  </w:footnote>
  <w:footnote w:type="continuationSeparator" w:id="0">
    <w:p w:rsidR="00FE6B58" w:rsidRDefault="00FE6B5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D21" w:rsidRDefault="00430D21">
    <w:pPr>
      <w:pStyle w:val="Kopfzeile"/>
    </w:pPr>
    <w:r>
      <w:rPr>
        <w:noProof/>
        <w:lang w:eastAsia="de-DE"/>
      </w:rPr>
      <w:drawing>
        <wp:anchor distT="0" distB="0" distL="114300" distR="114300" simplePos="0" relativeHeight="251659264" behindDoc="1" locked="0" layoutInCell="1" allowOverlap="1" wp14:anchorId="299B0F70" wp14:editId="3CAC02DF">
          <wp:simplePos x="0" y="0"/>
          <wp:positionH relativeFrom="page">
            <wp:align>left</wp:align>
          </wp:positionH>
          <wp:positionV relativeFrom="page">
            <wp:posOffset>320040</wp:posOffset>
          </wp:positionV>
          <wp:extent cx="5129784" cy="7397496"/>
          <wp:effectExtent l="19050" t="0" r="13970" b="3023235"/>
          <wp:wrapNone/>
          <wp:docPr id="11" name="Bild 8" descr="Schmetter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rotWithShape="1">
                  <a:blip r:embed="rId1"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407000F"/>
    <w:lvl w:ilvl="0">
      <w:start w:val="1"/>
      <w:numFmt w:val="decimal"/>
      <w:lvlText w:val="%1."/>
      <w:lvlJc w:val="left"/>
      <w:pPr>
        <w:ind w:left="360" w:hanging="360"/>
      </w:pPr>
      <w:rPr>
        <w:rFonts w:hint="default"/>
      </w:rPr>
    </w:lvl>
  </w:abstractNum>
  <w:abstractNum w:abstractNumId="9" w15:restartNumberingAfterBreak="0">
    <w:nsid w:val="FFFFFF89"/>
    <w:multiLevelType w:val="singleLevel"/>
    <w:tmpl w:val="0407000F"/>
    <w:lvl w:ilvl="0">
      <w:start w:val="1"/>
      <w:numFmt w:val="decimal"/>
      <w:lvlText w:val="%1."/>
      <w:lvlJc w:val="left"/>
      <w:pPr>
        <w:ind w:left="360" w:hanging="360"/>
      </w:pPr>
      <w:rPr>
        <w:rFonts w:hint="default"/>
        <w:color w:val="5A1E34" w:themeColor="accent1" w:themeShade="80"/>
      </w:rPr>
    </w:lvl>
  </w:abstractNum>
  <w:abstractNum w:abstractNumId="10" w15:restartNumberingAfterBreak="0">
    <w:nsid w:val="110938D9"/>
    <w:multiLevelType w:val="hybridMultilevel"/>
    <w:tmpl w:val="DAD0ED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BFE14FF"/>
    <w:multiLevelType w:val="hybridMultilevel"/>
    <w:tmpl w:val="3B2090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4236B64"/>
    <w:multiLevelType w:val="hybridMultilevel"/>
    <w:tmpl w:val="6B54E83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38960E7F"/>
    <w:multiLevelType w:val="hybridMultilevel"/>
    <w:tmpl w:val="C3E473F6"/>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F8638BD"/>
    <w:multiLevelType w:val="hybridMultilevel"/>
    <w:tmpl w:val="68BA21EA"/>
    <w:lvl w:ilvl="0" w:tplc="80303994">
      <w:start w:val="6"/>
      <w:numFmt w:val="bullet"/>
      <w:lvlText w:val="-"/>
      <w:lvlJc w:val="left"/>
      <w:pPr>
        <w:ind w:left="576" w:hanging="360"/>
      </w:pPr>
      <w:rPr>
        <w:rFonts w:ascii="Times New Roman" w:eastAsiaTheme="minorEastAsia" w:hAnsi="Times New Roman" w:cs="Times New Roman" w:hint="default"/>
      </w:rPr>
    </w:lvl>
    <w:lvl w:ilvl="1" w:tplc="04070003" w:tentative="1">
      <w:start w:val="1"/>
      <w:numFmt w:val="bullet"/>
      <w:lvlText w:val="o"/>
      <w:lvlJc w:val="left"/>
      <w:pPr>
        <w:ind w:left="1296" w:hanging="360"/>
      </w:pPr>
      <w:rPr>
        <w:rFonts w:ascii="Courier New" w:hAnsi="Courier New" w:cs="Courier New" w:hint="default"/>
      </w:rPr>
    </w:lvl>
    <w:lvl w:ilvl="2" w:tplc="04070005" w:tentative="1">
      <w:start w:val="1"/>
      <w:numFmt w:val="bullet"/>
      <w:lvlText w:val=""/>
      <w:lvlJc w:val="left"/>
      <w:pPr>
        <w:ind w:left="2016" w:hanging="360"/>
      </w:pPr>
      <w:rPr>
        <w:rFonts w:ascii="Wingdings" w:hAnsi="Wingdings" w:hint="default"/>
      </w:rPr>
    </w:lvl>
    <w:lvl w:ilvl="3" w:tplc="04070001" w:tentative="1">
      <w:start w:val="1"/>
      <w:numFmt w:val="bullet"/>
      <w:lvlText w:val=""/>
      <w:lvlJc w:val="left"/>
      <w:pPr>
        <w:ind w:left="2736" w:hanging="360"/>
      </w:pPr>
      <w:rPr>
        <w:rFonts w:ascii="Symbol" w:hAnsi="Symbol" w:hint="default"/>
      </w:rPr>
    </w:lvl>
    <w:lvl w:ilvl="4" w:tplc="04070003" w:tentative="1">
      <w:start w:val="1"/>
      <w:numFmt w:val="bullet"/>
      <w:lvlText w:val="o"/>
      <w:lvlJc w:val="left"/>
      <w:pPr>
        <w:ind w:left="3456" w:hanging="360"/>
      </w:pPr>
      <w:rPr>
        <w:rFonts w:ascii="Courier New" w:hAnsi="Courier New" w:cs="Courier New" w:hint="default"/>
      </w:rPr>
    </w:lvl>
    <w:lvl w:ilvl="5" w:tplc="04070005" w:tentative="1">
      <w:start w:val="1"/>
      <w:numFmt w:val="bullet"/>
      <w:lvlText w:val=""/>
      <w:lvlJc w:val="left"/>
      <w:pPr>
        <w:ind w:left="4176" w:hanging="360"/>
      </w:pPr>
      <w:rPr>
        <w:rFonts w:ascii="Wingdings" w:hAnsi="Wingdings" w:hint="default"/>
      </w:rPr>
    </w:lvl>
    <w:lvl w:ilvl="6" w:tplc="04070001" w:tentative="1">
      <w:start w:val="1"/>
      <w:numFmt w:val="bullet"/>
      <w:lvlText w:val=""/>
      <w:lvlJc w:val="left"/>
      <w:pPr>
        <w:ind w:left="4896" w:hanging="360"/>
      </w:pPr>
      <w:rPr>
        <w:rFonts w:ascii="Symbol" w:hAnsi="Symbol" w:hint="default"/>
      </w:rPr>
    </w:lvl>
    <w:lvl w:ilvl="7" w:tplc="04070003" w:tentative="1">
      <w:start w:val="1"/>
      <w:numFmt w:val="bullet"/>
      <w:lvlText w:val="o"/>
      <w:lvlJc w:val="left"/>
      <w:pPr>
        <w:ind w:left="5616" w:hanging="360"/>
      </w:pPr>
      <w:rPr>
        <w:rFonts w:ascii="Courier New" w:hAnsi="Courier New" w:cs="Courier New" w:hint="default"/>
      </w:rPr>
    </w:lvl>
    <w:lvl w:ilvl="8" w:tplc="04070005" w:tentative="1">
      <w:start w:val="1"/>
      <w:numFmt w:val="bullet"/>
      <w:lvlText w:val=""/>
      <w:lvlJc w:val="left"/>
      <w:pPr>
        <w:ind w:left="6336" w:hanging="360"/>
      </w:pPr>
      <w:rPr>
        <w:rFonts w:ascii="Wingdings" w:hAnsi="Wingdings" w:hint="default"/>
      </w:rPr>
    </w:lvl>
  </w:abstractNum>
  <w:abstractNum w:abstractNumId="16" w15:restartNumberingAfterBreak="0">
    <w:nsid w:val="48466D6F"/>
    <w:multiLevelType w:val="hybridMultilevel"/>
    <w:tmpl w:val="DAD0ED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8D9669C"/>
    <w:multiLevelType w:val="hybridMultilevel"/>
    <w:tmpl w:val="91B8D36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8" w15:restartNumberingAfterBreak="0">
    <w:nsid w:val="517A6DB3"/>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1E719DC"/>
    <w:multiLevelType w:val="multilevel"/>
    <w:tmpl w:val="ECC87004"/>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14"/>
  </w:num>
  <w:num w:numId="5">
    <w:abstractNumId w:val="19"/>
  </w:num>
  <w:num w:numId="6">
    <w:abstractNumId w:val="20"/>
  </w:num>
  <w:num w:numId="7">
    <w:abstractNumId w:val="18"/>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3"/>
  </w:num>
  <w:num w:numId="18">
    <w:abstractNumId w:val="12"/>
  </w:num>
  <w:num w:numId="19">
    <w:abstractNumId w:val="10"/>
  </w:num>
  <w:num w:numId="20">
    <w:abstractNumId w:val="17"/>
  </w:num>
  <w:num w:numId="21">
    <w:abstractNumId w:val="1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D11"/>
    <w:rsid w:val="00006100"/>
    <w:rsid w:val="0000742D"/>
    <w:rsid w:val="00016917"/>
    <w:rsid w:val="000228C0"/>
    <w:rsid w:val="000628C4"/>
    <w:rsid w:val="0006580A"/>
    <w:rsid w:val="00087350"/>
    <w:rsid w:val="000B4AB8"/>
    <w:rsid w:val="000E3E33"/>
    <w:rsid w:val="00105C54"/>
    <w:rsid w:val="00106184"/>
    <w:rsid w:val="00122300"/>
    <w:rsid w:val="00164D64"/>
    <w:rsid w:val="001668E8"/>
    <w:rsid w:val="00190922"/>
    <w:rsid w:val="001911D8"/>
    <w:rsid w:val="00192BA9"/>
    <w:rsid w:val="001B648B"/>
    <w:rsid w:val="001C30B8"/>
    <w:rsid w:val="00213D11"/>
    <w:rsid w:val="00234FDD"/>
    <w:rsid w:val="00280E8B"/>
    <w:rsid w:val="002B30F2"/>
    <w:rsid w:val="002D6D73"/>
    <w:rsid w:val="002F1C41"/>
    <w:rsid w:val="0030036C"/>
    <w:rsid w:val="003053EF"/>
    <w:rsid w:val="00307B08"/>
    <w:rsid w:val="00320F3B"/>
    <w:rsid w:val="00326148"/>
    <w:rsid w:val="00327906"/>
    <w:rsid w:val="003867F4"/>
    <w:rsid w:val="003B5354"/>
    <w:rsid w:val="003C152B"/>
    <w:rsid w:val="003C1B9D"/>
    <w:rsid w:val="003C1E78"/>
    <w:rsid w:val="003E1CD2"/>
    <w:rsid w:val="0042434F"/>
    <w:rsid w:val="00430D21"/>
    <w:rsid w:val="0047082C"/>
    <w:rsid w:val="00492067"/>
    <w:rsid w:val="004D6607"/>
    <w:rsid w:val="004E3CB0"/>
    <w:rsid w:val="004E512F"/>
    <w:rsid w:val="004F7AC6"/>
    <w:rsid w:val="00522A8A"/>
    <w:rsid w:val="00531C1F"/>
    <w:rsid w:val="00541D83"/>
    <w:rsid w:val="005556A1"/>
    <w:rsid w:val="005600C2"/>
    <w:rsid w:val="00566A88"/>
    <w:rsid w:val="00572F28"/>
    <w:rsid w:val="0059333E"/>
    <w:rsid w:val="005A0CA9"/>
    <w:rsid w:val="005A485F"/>
    <w:rsid w:val="005D545B"/>
    <w:rsid w:val="005F66A5"/>
    <w:rsid w:val="00652561"/>
    <w:rsid w:val="006535E0"/>
    <w:rsid w:val="00656B6A"/>
    <w:rsid w:val="006C287D"/>
    <w:rsid w:val="006C58F6"/>
    <w:rsid w:val="006E4ED3"/>
    <w:rsid w:val="006E5EED"/>
    <w:rsid w:val="00712D08"/>
    <w:rsid w:val="00717041"/>
    <w:rsid w:val="00741B9A"/>
    <w:rsid w:val="0075790C"/>
    <w:rsid w:val="007633DE"/>
    <w:rsid w:val="00775946"/>
    <w:rsid w:val="00776ECC"/>
    <w:rsid w:val="007A0A5B"/>
    <w:rsid w:val="007A19FD"/>
    <w:rsid w:val="007B00EB"/>
    <w:rsid w:val="007B5BFF"/>
    <w:rsid w:val="008270FB"/>
    <w:rsid w:val="00831CD5"/>
    <w:rsid w:val="00861881"/>
    <w:rsid w:val="00870DEA"/>
    <w:rsid w:val="00880289"/>
    <w:rsid w:val="00882E6A"/>
    <w:rsid w:val="0088594D"/>
    <w:rsid w:val="008C4D8F"/>
    <w:rsid w:val="008E5171"/>
    <w:rsid w:val="00930867"/>
    <w:rsid w:val="009466EC"/>
    <w:rsid w:val="009B0674"/>
    <w:rsid w:val="009F0F40"/>
    <w:rsid w:val="009F26A4"/>
    <w:rsid w:val="00A261D4"/>
    <w:rsid w:val="00A651D0"/>
    <w:rsid w:val="00A92EAD"/>
    <w:rsid w:val="00A942D4"/>
    <w:rsid w:val="00AA480C"/>
    <w:rsid w:val="00AB11A7"/>
    <w:rsid w:val="00AD0388"/>
    <w:rsid w:val="00B12496"/>
    <w:rsid w:val="00B32061"/>
    <w:rsid w:val="00B375DA"/>
    <w:rsid w:val="00B46725"/>
    <w:rsid w:val="00B711CA"/>
    <w:rsid w:val="00B739B7"/>
    <w:rsid w:val="00BC509A"/>
    <w:rsid w:val="00BD4BD4"/>
    <w:rsid w:val="00BD5D1C"/>
    <w:rsid w:val="00BE5753"/>
    <w:rsid w:val="00C04B39"/>
    <w:rsid w:val="00C40E17"/>
    <w:rsid w:val="00C47C29"/>
    <w:rsid w:val="00C6765B"/>
    <w:rsid w:val="00C87DF3"/>
    <w:rsid w:val="00C94AF1"/>
    <w:rsid w:val="00C9650A"/>
    <w:rsid w:val="00CE1944"/>
    <w:rsid w:val="00CE6EA2"/>
    <w:rsid w:val="00D001D5"/>
    <w:rsid w:val="00D012A6"/>
    <w:rsid w:val="00D357B5"/>
    <w:rsid w:val="00D80DDD"/>
    <w:rsid w:val="00DE0B49"/>
    <w:rsid w:val="00DF7C70"/>
    <w:rsid w:val="00E3362F"/>
    <w:rsid w:val="00EA5861"/>
    <w:rsid w:val="00EE2C47"/>
    <w:rsid w:val="00EF74E1"/>
    <w:rsid w:val="00F10CCA"/>
    <w:rsid w:val="00F33F01"/>
    <w:rsid w:val="00F72A56"/>
    <w:rsid w:val="00F73A0A"/>
    <w:rsid w:val="00FB06FD"/>
    <w:rsid w:val="00FC7FAC"/>
    <w:rsid w:val="00FD4D37"/>
    <w:rsid w:val="00FE15EF"/>
    <w:rsid w:val="00FE3E5E"/>
    <w:rsid w:val="00FE6B58"/>
    <w:rsid w:val="00FF53C4"/>
    <w:rsid w:val="00FF6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8A979833-7D73-434D-9F91-F43031AEA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ja-JP" w:bidi="ar-SA"/>
      </w:rPr>
    </w:rPrDefault>
    <w:pPrDefault>
      <w:pPr>
        <w:spacing w:before="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668E8"/>
  </w:style>
  <w:style w:type="paragraph" w:styleId="berschrift1">
    <w:name w:val="heading 1"/>
    <w:basedOn w:val="Standard"/>
    <w:link w:val="berschrift1Zchn"/>
    <w:uiPriority w:val="9"/>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berschrift2">
    <w:name w:val="heading 2"/>
    <w:basedOn w:val="Standard"/>
    <w:link w:val="berschrift2Zchn"/>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berschrift3">
    <w:name w:val="heading 3"/>
    <w:basedOn w:val="Standard"/>
    <w:link w:val="berschrift3Zchn"/>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berschrift8">
    <w:name w:val="heading 8"/>
    <w:basedOn w:val="Standard"/>
    <w:next w:val="Standard"/>
    <w:link w:val="berschrift8Zchn"/>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776ECC"/>
    <w:pPr>
      <w:spacing w:line="240" w:lineRule="auto"/>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776ECC"/>
    <w:rPr>
      <w:rFonts w:ascii="Segoe UI" w:hAnsi="Segoe UI" w:cs="Segoe UI"/>
      <w:szCs w:val="18"/>
    </w:rPr>
  </w:style>
  <w:style w:type="character" w:styleId="Platzhaltertext">
    <w:name w:val="Placeholder Text"/>
    <w:basedOn w:val="Absatz-Standardschriftart"/>
    <w:uiPriority w:val="99"/>
    <w:semiHidden/>
    <w:rsid w:val="00776ECC"/>
    <w:rPr>
      <w:color w:val="404040" w:themeColor="text1" w:themeTint="BF"/>
    </w:rPr>
  </w:style>
  <w:style w:type="paragraph" w:styleId="Titel">
    <w:name w:val="Title"/>
    <w:basedOn w:val="Standard"/>
    <w:link w:val="TitelZchn"/>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elZchn">
    <w:name w:val="Titel Zchn"/>
    <w:basedOn w:val="Absatz-Standardschriftart"/>
    <w:link w:val="Titel"/>
    <w:uiPriority w:val="1"/>
    <w:rsid w:val="001668E8"/>
    <w:rPr>
      <w:rFonts w:asciiTheme="majorHAnsi" w:eastAsiaTheme="majorEastAsia" w:hAnsiTheme="majorHAnsi" w:cstheme="majorBidi"/>
      <w:kern w:val="28"/>
      <w:sz w:val="72"/>
      <w:szCs w:val="72"/>
    </w:rPr>
  </w:style>
  <w:style w:type="paragraph" w:customStyle="1" w:styleId="Kontaktinfos">
    <w:name w:val="Kontaktinfos"/>
    <w:basedOn w:val="Standard"/>
    <w:uiPriority w:val="2"/>
    <w:qFormat/>
    <w:rsid w:val="007B5BFF"/>
    <w:pPr>
      <w:spacing w:before="0" w:line="300" w:lineRule="auto"/>
      <w:ind w:left="5040" w:right="-1944"/>
    </w:pPr>
    <w:rPr>
      <w:sz w:val="28"/>
      <w:szCs w:val="28"/>
    </w:rPr>
  </w:style>
  <w:style w:type="paragraph" w:styleId="Kopfzeile">
    <w:name w:val="header"/>
    <w:basedOn w:val="Standard"/>
    <w:link w:val="KopfzeileZchn"/>
    <w:uiPriority w:val="99"/>
    <w:unhideWhenUsed/>
    <w:rsid w:val="00566A88"/>
    <w:pPr>
      <w:spacing w:line="240" w:lineRule="auto"/>
    </w:pPr>
  </w:style>
  <w:style w:type="character" w:customStyle="1" w:styleId="KopfzeileZchn">
    <w:name w:val="Kopfzeile Zchn"/>
    <w:basedOn w:val="Absatz-Standardschriftart"/>
    <w:link w:val="Kopfzeile"/>
    <w:uiPriority w:val="99"/>
    <w:rsid w:val="00566A88"/>
  </w:style>
  <w:style w:type="paragraph" w:styleId="Fuzeile">
    <w:name w:val="footer"/>
    <w:basedOn w:val="Standard"/>
    <w:link w:val="FuzeileZchn"/>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FuzeileZchn">
    <w:name w:val="Fußzeile Zchn"/>
    <w:basedOn w:val="Absatz-Standardschriftart"/>
    <w:link w:val="Fuzeile"/>
    <w:uiPriority w:val="99"/>
    <w:rsid w:val="00492067"/>
    <w:rPr>
      <w:b/>
      <w:color w:val="FFFFFF" w:themeColor="background1"/>
      <w:sz w:val="28"/>
      <w:shd w:val="clear" w:color="auto" w:fill="946204" w:themeFill="accent4" w:themeFillShade="80"/>
    </w:rPr>
  </w:style>
  <w:style w:type="character" w:customStyle="1" w:styleId="berschrift1Zchn">
    <w:name w:val="Überschrift 1 Zchn"/>
    <w:basedOn w:val="Absatz-Standardschriftart"/>
    <w:link w:val="berschrift1"/>
    <w:uiPriority w:val="9"/>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berschrift2Zchn">
    <w:name w:val="Überschrift 2 Zchn"/>
    <w:basedOn w:val="Absatz-Standardschriftart"/>
    <w:link w:val="berschrift2"/>
    <w:uiPriority w:val="9"/>
    <w:rsid w:val="001668E8"/>
    <w:rPr>
      <w:caps/>
      <w:shd w:val="clear" w:color="auto" w:fill="F1D7E0" w:themeFill="accent2"/>
    </w:rPr>
  </w:style>
  <w:style w:type="paragraph" w:styleId="Aufzhlungszeichen">
    <w:name w:val="List Bullet"/>
    <w:basedOn w:val="Standard"/>
    <w:uiPriority w:val="11"/>
    <w:qFormat/>
    <w:rPr>
      <w:color w:val="505050" w:themeColor="text2"/>
    </w:rPr>
  </w:style>
  <w:style w:type="character" w:customStyle="1" w:styleId="berschrift3Zchn">
    <w:name w:val="Überschrift 3 Zchn"/>
    <w:basedOn w:val="Absatz-Standardschriftart"/>
    <w:link w:val="berschrift3"/>
    <w:uiPriority w:val="9"/>
    <w:rsid w:val="001668E8"/>
    <w:rPr>
      <w:caps/>
      <w:color w:val="5A1E34" w:themeColor="accent1" w:themeShade="80"/>
    </w:rPr>
  </w:style>
  <w:style w:type="character" w:customStyle="1" w:styleId="berschrift8Zchn">
    <w:name w:val="Überschrift 8 Zchn"/>
    <w:basedOn w:val="Absatz-Standardschriftart"/>
    <w:link w:val="berschrift8"/>
    <w:uiPriority w:val="9"/>
    <w:semiHidden/>
    <w:rsid w:val="00776ECC"/>
    <w:rPr>
      <w:rFonts w:asciiTheme="majorHAnsi" w:eastAsiaTheme="majorEastAsia" w:hAnsiTheme="majorHAnsi" w:cstheme="majorBidi"/>
      <w:color w:val="272727" w:themeColor="text1" w:themeTint="D8"/>
      <w:szCs w:val="21"/>
    </w:rPr>
  </w:style>
  <w:style w:type="paragraph" w:styleId="Inhaltsverzeichnisberschrift">
    <w:name w:val="TOC Heading"/>
    <w:basedOn w:val="berschrift1"/>
    <w:next w:val="Standard"/>
    <w:uiPriority w:val="39"/>
    <w:semiHidden/>
    <w:unhideWhenUsed/>
    <w:qFormat/>
    <w:pPr>
      <w:spacing w:before="240"/>
      <w:outlineLvl w:val="9"/>
    </w:pPr>
  </w:style>
  <w:style w:type="character" w:customStyle="1" w:styleId="berschrift9Zchn">
    <w:name w:val="Überschrift 9 Zchn"/>
    <w:basedOn w:val="Absatz-Standardschriftart"/>
    <w:link w:val="berschrift9"/>
    <w:uiPriority w:val="9"/>
    <w:semiHidden/>
    <w:rsid w:val="00776ECC"/>
    <w:rPr>
      <w:rFonts w:asciiTheme="majorHAnsi" w:eastAsiaTheme="majorEastAsia" w:hAnsiTheme="majorHAnsi" w:cstheme="majorBidi"/>
      <w:i/>
      <w:iCs/>
      <w:color w:val="272727" w:themeColor="text1" w:themeTint="D8"/>
      <w:szCs w:val="21"/>
    </w:rPr>
  </w:style>
  <w:style w:type="paragraph" w:styleId="Beschriftung">
    <w:name w:val="caption"/>
    <w:basedOn w:val="Standard"/>
    <w:next w:val="Standard"/>
    <w:uiPriority w:val="35"/>
    <w:semiHidden/>
    <w:unhideWhenUsed/>
    <w:qFormat/>
    <w:rsid w:val="00776ECC"/>
    <w:pPr>
      <w:spacing w:before="0" w:after="200" w:line="240" w:lineRule="auto"/>
    </w:pPr>
    <w:rPr>
      <w:i/>
      <w:iCs/>
      <w:color w:val="505050" w:themeColor="text2"/>
      <w:szCs w:val="18"/>
    </w:rPr>
  </w:style>
  <w:style w:type="paragraph" w:customStyle="1" w:styleId="Kontaktberschrift">
    <w:name w:val="Kontaktüberschrift"/>
    <w:basedOn w:val="Standard"/>
    <w:next w:val="Kontaktinfos"/>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Textkrper3">
    <w:name w:val="Body Text 3"/>
    <w:basedOn w:val="Standard"/>
    <w:link w:val="Textkrper3Zchn"/>
    <w:uiPriority w:val="99"/>
    <w:semiHidden/>
    <w:unhideWhenUsed/>
    <w:rsid w:val="00776ECC"/>
    <w:pPr>
      <w:spacing w:after="120"/>
    </w:pPr>
    <w:rPr>
      <w:szCs w:val="16"/>
    </w:rPr>
  </w:style>
  <w:style w:type="character" w:customStyle="1" w:styleId="Textkrper3Zchn">
    <w:name w:val="Textkörper 3 Zchn"/>
    <w:basedOn w:val="Absatz-Standardschriftart"/>
    <w:link w:val="Textkrper3"/>
    <w:uiPriority w:val="99"/>
    <w:semiHidden/>
    <w:rsid w:val="00776ECC"/>
    <w:rPr>
      <w:szCs w:val="16"/>
    </w:rPr>
  </w:style>
  <w:style w:type="paragraph" w:styleId="Textkrper-Einzug3">
    <w:name w:val="Body Text Indent 3"/>
    <w:basedOn w:val="Standard"/>
    <w:link w:val="Textkrper-Einzug3Zchn"/>
    <w:uiPriority w:val="99"/>
    <w:semiHidden/>
    <w:unhideWhenUsed/>
    <w:rsid w:val="00776ECC"/>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776ECC"/>
    <w:rPr>
      <w:szCs w:val="16"/>
    </w:rPr>
  </w:style>
  <w:style w:type="character" w:styleId="Kommentarzeichen">
    <w:name w:val="annotation reference"/>
    <w:basedOn w:val="Absatz-Standardschriftart"/>
    <w:uiPriority w:val="99"/>
    <w:semiHidden/>
    <w:unhideWhenUsed/>
    <w:rsid w:val="00776ECC"/>
    <w:rPr>
      <w:sz w:val="22"/>
      <w:szCs w:val="16"/>
    </w:rPr>
  </w:style>
  <w:style w:type="paragraph" w:styleId="Kommentartext">
    <w:name w:val="annotation text"/>
    <w:basedOn w:val="Standard"/>
    <w:link w:val="KommentartextZchn"/>
    <w:uiPriority w:val="99"/>
    <w:semiHidden/>
    <w:unhideWhenUsed/>
    <w:rsid w:val="00776ECC"/>
    <w:pPr>
      <w:spacing w:line="240" w:lineRule="auto"/>
    </w:pPr>
    <w:rPr>
      <w:szCs w:val="20"/>
    </w:rPr>
  </w:style>
  <w:style w:type="character" w:customStyle="1" w:styleId="KommentartextZchn">
    <w:name w:val="Kommentartext Zchn"/>
    <w:basedOn w:val="Absatz-Standardschriftart"/>
    <w:link w:val="Kommentartext"/>
    <w:uiPriority w:val="99"/>
    <w:semiHidden/>
    <w:rsid w:val="00776ECC"/>
    <w:rPr>
      <w:szCs w:val="20"/>
    </w:rPr>
  </w:style>
  <w:style w:type="paragraph" w:styleId="Kommentarthema">
    <w:name w:val="annotation subject"/>
    <w:basedOn w:val="Kommentartext"/>
    <w:next w:val="Kommentartext"/>
    <w:link w:val="KommentarthemaZchn"/>
    <w:uiPriority w:val="99"/>
    <w:semiHidden/>
    <w:unhideWhenUsed/>
    <w:rsid w:val="00776ECC"/>
    <w:rPr>
      <w:b/>
      <w:bCs/>
    </w:rPr>
  </w:style>
  <w:style w:type="character" w:customStyle="1" w:styleId="KommentarthemaZchn">
    <w:name w:val="Kommentarthema Zchn"/>
    <w:basedOn w:val="KommentartextZchn"/>
    <w:link w:val="Kommentarthema"/>
    <w:uiPriority w:val="99"/>
    <w:semiHidden/>
    <w:rsid w:val="00776ECC"/>
    <w:rPr>
      <w:b/>
      <w:bCs/>
      <w:szCs w:val="20"/>
    </w:rPr>
  </w:style>
  <w:style w:type="paragraph" w:styleId="Dokumentstruktur">
    <w:name w:val="Document Map"/>
    <w:basedOn w:val="Standard"/>
    <w:link w:val="DokumentstrukturZchn"/>
    <w:uiPriority w:val="99"/>
    <w:semiHidden/>
    <w:unhideWhenUsed/>
    <w:rsid w:val="00776ECC"/>
    <w:pPr>
      <w:spacing w:before="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776ECC"/>
    <w:rPr>
      <w:rFonts w:ascii="Segoe UI" w:hAnsi="Segoe UI" w:cs="Segoe UI"/>
      <w:szCs w:val="16"/>
    </w:rPr>
  </w:style>
  <w:style w:type="paragraph" w:styleId="Endnotentext">
    <w:name w:val="endnote text"/>
    <w:basedOn w:val="Standard"/>
    <w:link w:val="EndnotentextZchn"/>
    <w:uiPriority w:val="99"/>
    <w:semiHidden/>
    <w:unhideWhenUsed/>
    <w:rsid w:val="00776ECC"/>
    <w:pPr>
      <w:spacing w:before="0" w:line="240" w:lineRule="auto"/>
    </w:pPr>
    <w:rPr>
      <w:szCs w:val="20"/>
    </w:rPr>
  </w:style>
  <w:style w:type="character" w:customStyle="1" w:styleId="EndnotentextZchn">
    <w:name w:val="Endnotentext Zchn"/>
    <w:basedOn w:val="Absatz-Standardschriftart"/>
    <w:link w:val="Endnotentext"/>
    <w:uiPriority w:val="99"/>
    <w:semiHidden/>
    <w:rsid w:val="00776ECC"/>
    <w:rPr>
      <w:szCs w:val="20"/>
    </w:rPr>
  </w:style>
  <w:style w:type="paragraph" w:styleId="Umschlagabsenderadresse">
    <w:name w:val="envelope return"/>
    <w:basedOn w:val="Standard"/>
    <w:uiPriority w:val="99"/>
    <w:semiHidden/>
    <w:unhideWhenUsed/>
    <w:rsid w:val="00776ECC"/>
    <w:pPr>
      <w:spacing w:before="0" w:line="240" w:lineRule="auto"/>
    </w:pPr>
    <w:rPr>
      <w:rFonts w:asciiTheme="majorHAnsi" w:eastAsiaTheme="majorEastAsia" w:hAnsiTheme="majorHAnsi" w:cstheme="majorBidi"/>
      <w:szCs w:val="20"/>
    </w:rPr>
  </w:style>
  <w:style w:type="paragraph" w:styleId="Funotentext">
    <w:name w:val="footnote text"/>
    <w:basedOn w:val="Standard"/>
    <w:link w:val="FunotentextZchn"/>
    <w:uiPriority w:val="99"/>
    <w:semiHidden/>
    <w:unhideWhenUsed/>
    <w:rsid w:val="00776ECC"/>
    <w:pPr>
      <w:spacing w:before="0" w:line="240" w:lineRule="auto"/>
    </w:pPr>
    <w:rPr>
      <w:szCs w:val="20"/>
    </w:rPr>
  </w:style>
  <w:style w:type="character" w:customStyle="1" w:styleId="FunotentextZchn">
    <w:name w:val="Fußnotentext Zchn"/>
    <w:basedOn w:val="Absatz-Standardschriftart"/>
    <w:link w:val="Funotentext"/>
    <w:uiPriority w:val="99"/>
    <w:semiHidden/>
    <w:rsid w:val="00776ECC"/>
    <w:rPr>
      <w:szCs w:val="20"/>
    </w:rPr>
  </w:style>
  <w:style w:type="character" w:styleId="HTMLCode">
    <w:name w:val="HTML Code"/>
    <w:basedOn w:val="Absatz-Standardschriftart"/>
    <w:uiPriority w:val="99"/>
    <w:semiHidden/>
    <w:unhideWhenUsed/>
    <w:rsid w:val="00776ECC"/>
    <w:rPr>
      <w:rFonts w:ascii="Consolas" w:hAnsi="Consolas"/>
      <w:sz w:val="22"/>
      <w:szCs w:val="20"/>
    </w:rPr>
  </w:style>
  <w:style w:type="character" w:styleId="HTMLTastatur">
    <w:name w:val="HTML Keyboard"/>
    <w:basedOn w:val="Absatz-Standardschriftart"/>
    <w:uiPriority w:val="99"/>
    <w:semiHidden/>
    <w:unhideWhenUsed/>
    <w:rsid w:val="00776ECC"/>
    <w:rPr>
      <w:rFonts w:ascii="Consolas" w:hAnsi="Consolas"/>
      <w:sz w:val="22"/>
      <w:szCs w:val="20"/>
    </w:rPr>
  </w:style>
  <w:style w:type="paragraph" w:styleId="HTMLVorformatiert">
    <w:name w:val="HTML Preformatted"/>
    <w:basedOn w:val="Standard"/>
    <w:link w:val="HTMLVorformatiertZchn"/>
    <w:uiPriority w:val="99"/>
    <w:semiHidden/>
    <w:unhideWhenUsed/>
    <w:rsid w:val="00776ECC"/>
    <w:pPr>
      <w:spacing w:before="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776ECC"/>
    <w:rPr>
      <w:rFonts w:ascii="Consolas" w:hAnsi="Consolas"/>
      <w:szCs w:val="20"/>
    </w:rPr>
  </w:style>
  <w:style w:type="character" w:styleId="HTMLSchreibmaschine">
    <w:name w:val="HTML Typewriter"/>
    <w:basedOn w:val="Absatz-Standardschriftart"/>
    <w:uiPriority w:val="99"/>
    <w:semiHidden/>
    <w:unhideWhenUsed/>
    <w:rsid w:val="00776ECC"/>
    <w:rPr>
      <w:rFonts w:ascii="Consolas" w:hAnsi="Consolas"/>
      <w:sz w:val="22"/>
      <w:szCs w:val="20"/>
    </w:rPr>
  </w:style>
  <w:style w:type="paragraph" w:styleId="Makrotext">
    <w:name w:val="macro"/>
    <w:link w:val="MakrotextZchn"/>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krotextZchn">
    <w:name w:val="Makrotext Zchn"/>
    <w:basedOn w:val="Absatz-Standardschriftart"/>
    <w:link w:val="Makrotext"/>
    <w:uiPriority w:val="99"/>
    <w:semiHidden/>
    <w:rsid w:val="00776ECC"/>
    <w:rPr>
      <w:rFonts w:ascii="Consolas" w:hAnsi="Consolas"/>
      <w:szCs w:val="20"/>
    </w:rPr>
  </w:style>
  <w:style w:type="paragraph" w:styleId="NurText">
    <w:name w:val="Plain Text"/>
    <w:basedOn w:val="Standard"/>
    <w:link w:val="NurTextZchn"/>
    <w:uiPriority w:val="99"/>
    <w:semiHidden/>
    <w:unhideWhenUsed/>
    <w:rsid w:val="00776ECC"/>
    <w:pPr>
      <w:spacing w:before="0" w:line="240" w:lineRule="auto"/>
    </w:pPr>
    <w:rPr>
      <w:rFonts w:ascii="Consolas" w:hAnsi="Consolas"/>
      <w:szCs w:val="21"/>
    </w:rPr>
  </w:style>
  <w:style w:type="character" w:customStyle="1" w:styleId="NurTextZchn">
    <w:name w:val="Nur Text Zchn"/>
    <w:basedOn w:val="Absatz-Standardschriftart"/>
    <w:link w:val="NurText"/>
    <w:uiPriority w:val="99"/>
    <w:semiHidden/>
    <w:rsid w:val="00776ECC"/>
    <w:rPr>
      <w:rFonts w:ascii="Consolas" w:hAnsi="Consolas"/>
      <w:szCs w:val="21"/>
    </w:rPr>
  </w:style>
  <w:style w:type="table" w:styleId="Tabellenraster">
    <w:name w:val="Table Grid"/>
    <w:basedOn w:val="NormaleTabelle"/>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Gitternetztabelle4Akzent1">
    <w:name w:val="Grid Table 4 Accent 1"/>
    <w:basedOn w:val="NormaleTabelle"/>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Gitternetztabelle2">
    <w:name w:val="Grid Table 2"/>
    <w:basedOn w:val="NormaleTabelle"/>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EinfacheTabelle2">
    <w:name w:val="Plain Table 2"/>
    <w:basedOn w:val="NormaleTabelle"/>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3Akzent5">
    <w:name w:val="Grid Table 3 Accent 5"/>
    <w:basedOn w:val="NormaleTabelle"/>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Listentabelle1hellAkzent4">
    <w:name w:val="List Table 1 Light Accent 4"/>
    <w:basedOn w:val="NormaleTabelle"/>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Gitternetztabelle3">
    <w:name w:val="Grid Table 3"/>
    <w:basedOn w:val="NormaleTabelle"/>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Absatz-Standardschriftart"/>
    <w:uiPriority w:val="99"/>
    <w:unhideWhenUsed/>
    <w:rsid w:val="00F72A56"/>
    <w:rPr>
      <w:color w:val="5A1E34" w:themeColor="accent1" w:themeShade="80"/>
      <w:u w:val="single"/>
    </w:rPr>
  </w:style>
  <w:style w:type="paragraph" w:styleId="Listennummer">
    <w:name w:val="List Number"/>
    <w:basedOn w:val="Standard"/>
    <w:uiPriority w:val="12"/>
    <w:qFormat/>
    <w:rsid w:val="006C58F6"/>
    <w:pPr>
      <w:contextualSpacing/>
    </w:pPr>
  </w:style>
  <w:style w:type="paragraph" w:styleId="Listenabsatz">
    <w:name w:val="List Paragraph"/>
    <w:basedOn w:val="Standard"/>
    <w:uiPriority w:val="34"/>
    <w:unhideWhenUsed/>
    <w:qFormat/>
    <w:rsid w:val="00FF6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391341">
      <w:bodyDiv w:val="1"/>
      <w:marLeft w:val="0"/>
      <w:marRight w:val="0"/>
      <w:marTop w:val="0"/>
      <w:marBottom w:val="0"/>
      <w:divBdr>
        <w:top w:val="none" w:sz="0" w:space="0" w:color="auto"/>
        <w:left w:val="none" w:sz="0" w:space="0" w:color="auto"/>
        <w:bottom w:val="none" w:sz="0" w:space="0" w:color="auto"/>
        <w:right w:val="none" w:sz="0" w:space="0" w:color="auto"/>
      </w:divBdr>
      <w:divsChild>
        <w:div w:id="1324164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wikipedia.org/wiki/Henry_Laurence_Gantt"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eter\AppData\Roaming\Microsoft\Templates\Ausbildungsber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685EDF1D6984FDEB79E3F1E60A83D20"/>
        <w:category>
          <w:name w:val="Allgemein"/>
          <w:gallery w:val="placeholder"/>
        </w:category>
        <w:types>
          <w:type w:val="bbPlcHdr"/>
        </w:types>
        <w:behaviors>
          <w:behavior w:val="content"/>
        </w:behaviors>
        <w:guid w:val="{36EA3B66-B8C4-4D75-8E6B-0353E33ADB7F}"/>
      </w:docPartPr>
      <w:docPartBody>
        <w:p w:rsidR="00673A14" w:rsidRDefault="005F1695">
          <w:pPr>
            <w:pStyle w:val="B685EDF1D6984FDEB79E3F1E60A83D20"/>
          </w:pPr>
          <w:r>
            <w:rPr>
              <w:lang w:bidi="de-DE"/>
            </w:rPr>
            <w:t>Inhaltsverzeichnis hinzufügen</w:t>
          </w:r>
        </w:p>
      </w:docPartBody>
    </w:docPart>
    <w:docPart>
      <w:docPartPr>
        <w:name w:val="2D393EF7A7234B0D863FD3B3B7826D01"/>
        <w:category>
          <w:name w:val="Allgemein"/>
          <w:gallery w:val="placeholder"/>
        </w:category>
        <w:types>
          <w:type w:val="bbPlcHdr"/>
        </w:types>
        <w:behaviors>
          <w:behavior w:val="content"/>
        </w:behaviors>
        <w:guid w:val="{974395E9-2635-4BCB-B6B2-A56787679DDD}"/>
      </w:docPartPr>
      <w:docPartBody>
        <w:p w:rsidR="00673A14" w:rsidRDefault="005F1695">
          <w:pPr>
            <w:pStyle w:val="2D393EF7A7234B0D863FD3B3B7826D01"/>
          </w:pPr>
          <w:r>
            <w:rPr>
              <w:lang w:bidi="de-DE"/>
            </w:rPr>
            <w:t>Literaturverzeichnis hinzufügen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D06E222"/>
    <w:lvl w:ilvl="0">
      <w:start w:val="1"/>
      <w:numFmt w:val="bullet"/>
      <w:pStyle w:val="Aufzhlungszeichen"/>
      <w:lvlText w:val=""/>
      <w:lvlJc w:val="left"/>
      <w:pPr>
        <w:ind w:left="216" w:hanging="216"/>
      </w:pPr>
      <w:rPr>
        <w:rFonts w:ascii="Symbol" w:hAnsi="Symbol" w:hint="default"/>
        <w:color w:val="1F4E79" w:themeColor="accent1" w:themeShade="80"/>
      </w:rPr>
    </w:lvl>
  </w:abstractNum>
  <w:num w:numId="1">
    <w:abstractNumId w:val="0"/>
    <w:lvlOverride w:ilvl="0">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695"/>
    <w:rsid w:val="000C08FC"/>
    <w:rsid w:val="005F1695"/>
    <w:rsid w:val="00673A14"/>
    <w:rsid w:val="009C75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2DBB25992384CD888323698F7638C98">
    <w:name w:val="B2DBB25992384CD888323698F7638C98"/>
  </w:style>
  <w:style w:type="paragraph" w:customStyle="1" w:styleId="1A120F0EE7474FC29E0592057C266E62">
    <w:name w:val="1A120F0EE7474FC29E0592057C266E62"/>
  </w:style>
  <w:style w:type="paragraph" w:customStyle="1" w:styleId="31E4AEC655CE4720AC19D455484FEC21">
    <w:name w:val="31E4AEC655CE4720AC19D455484FEC21"/>
  </w:style>
  <w:style w:type="paragraph" w:customStyle="1" w:styleId="B21499E10E1249B2BA32D710798D9D74">
    <w:name w:val="B21499E10E1249B2BA32D710798D9D74"/>
  </w:style>
  <w:style w:type="paragraph" w:customStyle="1" w:styleId="34E3CC6345A242ABB54639FFFB52C600">
    <w:name w:val="34E3CC6345A242ABB54639FFFB52C600"/>
  </w:style>
  <w:style w:type="paragraph" w:customStyle="1" w:styleId="3A8FC8FA14B9453BAAAE5AD184C09580">
    <w:name w:val="3A8FC8FA14B9453BAAAE5AD184C09580"/>
  </w:style>
  <w:style w:type="paragraph" w:customStyle="1" w:styleId="99B7D9C2F67448CBA10D8E9971943F72">
    <w:name w:val="99B7D9C2F67448CBA10D8E9971943F72"/>
  </w:style>
  <w:style w:type="paragraph" w:styleId="Aufzhlungszeichen">
    <w:name w:val="List Bullet"/>
    <w:basedOn w:val="Standard"/>
    <w:uiPriority w:val="11"/>
    <w:qFormat/>
    <w:pPr>
      <w:numPr>
        <w:numId w:val="1"/>
      </w:numPr>
      <w:spacing w:before="120" w:after="0" w:line="264" w:lineRule="auto"/>
    </w:pPr>
    <w:rPr>
      <w:color w:val="44546A" w:themeColor="text2"/>
      <w:lang w:eastAsia="ja-JP"/>
    </w:rPr>
  </w:style>
  <w:style w:type="paragraph" w:customStyle="1" w:styleId="364BF4F556C042369FE7CF122F97D3BD">
    <w:name w:val="364BF4F556C042369FE7CF122F97D3BD"/>
  </w:style>
  <w:style w:type="paragraph" w:customStyle="1" w:styleId="C7F2781BA83547248519ED2CC0246B32">
    <w:name w:val="C7F2781BA83547248519ED2CC0246B32"/>
  </w:style>
  <w:style w:type="paragraph" w:customStyle="1" w:styleId="30332AF542084272B9F3C4DB3CC70D58">
    <w:name w:val="30332AF542084272B9F3C4DB3CC70D58"/>
  </w:style>
  <w:style w:type="paragraph" w:customStyle="1" w:styleId="B685EDF1D6984FDEB79E3F1E60A83D20">
    <w:name w:val="B685EDF1D6984FDEB79E3F1E60A83D20"/>
  </w:style>
  <w:style w:type="paragraph" w:customStyle="1" w:styleId="B8D349FF091C4E93B08A587BAFD9829F">
    <w:name w:val="B8D349FF091C4E93B08A587BAFD9829F"/>
  </w:style>
  <w:style w:type="paragraph" w:customStyle="1" w:styleId="2D393EF7A7234B0D863FD3B3B7826D01">
    <w:name w:val="2D393EF7A7234B0D863FD3B3B7826D01"/>
  </w:style>
  <w:style w:type="paragraph" w:customStyle="1" w:styleId="5C9F7C17A8B641268BF5C2D6DD461649">
    <w:name w:val="5C9F7C17A8B641268BF5C2D6DD4616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Ausbildungsbericht</Template>
  <TotalTime>0</TotalTime>
  <Pages>5</Pages>
  <Words>1094</Words>
  <Characters>6897</Characters>
  <Application>Microsoft Office Word</Application>
  <DocSecurity>0</DocSecurity>
  <Lines>57</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 X3 analytics, Dieter Reimann</dc:creator>
  <cp:lastModifiedBy>Windows-Benutzer</cp:lastModifiedBy>
  <cp:revision>2</cp:revision>
  <cp:lastPrinted>2018-07-28T06:37:00Z</cp:lastPrinted>
  <dcterms:created xsi:type="dcterms:W3CDTF">2018-07-31T11:06:00Z</dcterms:created>
  <dcterms:modified xsi:type="dcterms:W3CDTF">2018-07-31T11:06:00Z</dcterms:modified>
  <cp:contentStatus/>
</cp:coreProperties>
</file>